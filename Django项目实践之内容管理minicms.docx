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9C9" w:rsidRDefault="00D6249F" w:rsidP="005346AD">
      <w:pPr>
        <w:pStyle w:val="a3"/>
        <w:topLinePunct/>
        <w:ind w:firstLine="643"/>
      </w:pPr>
      <w:r>
        <w:rPr>
          <w:rFonts w:hint="eastAsia"/>
        </w:rPr>
        <w:t>Django</w:t>
      </w:r>
      <w:r>
        <w:rPr>
          <w:rFonts w:hint="eastAsia"/>
        </w:rPr>
        <w:t>项目实践之内容</w:t>
      </w:r>
      <w:r>
        <w:t>管理</w:t>
      </w:r>
      <w:r>
        <w:rPr>
          <w:rFonts w:hint="eastAsia"/>
        </w:rPr>
        <w:t>minicms</w:t>
      </w:r>
    </w:p>
    <w:p w:rsidR="008669C9" w:rsidRDefault="008B0BF2" w:rsidP="008B0BF2">
      <w:pPr>
        <w:pStyle w:val="1"/>
      </w:pPr>
      <w:r>
        <w:rPr>
          <w:rFonts w:hint="eastAsia"/>
        </w:rPr>
        <w:t>建立</w:t>
      </w:r>
      <w:r>
        <w:rPr>
          <w:rFonts w:hint="eastAsia"/>
        </w:rPr>
        <w:t>mini</w:t>
      </w:r>
      <w:r>
        <w:t>cms</w:t>
      </w:r>
      <w:r>
        <w:rPr>
          <w:rFonts w:hint="eastAsia"/>
        </w:rPr>
        <w:t>项目</w:t>
      </w:r>
    </w:p>
    <w:p w:rsidR="008B0BF2" w:rsidRDefault="008B0BF2" w:rsidP="008B0BF2">
      <w:pPr>
        <w:pStyle w:val="a9"/>
        <w:numPr>
          <w:ilvl w:val="0"/>
          <w:numId w:val="38"/>
        </w:numPr>
        <w:ind w:firstLineChars="0"/>
        <w:jc w:val="left"/>
      </w:pPr>
      <w:r>
        <w:t>django-admin startproject minicms</w:t>
      </w:r>
    </w:p>
    <w:p w:rsidR="008B0BF2" w:rsidRDefault="008B0BF2" w:rsidP="008B0BF2">
      <w:pPr>
        <w:pStyle w:val="a9"/>
        <w:numPr>
          <w:ilvl w:val="0"/>
          <w:numId w:val="38"/>
        </w:numPr>
        <w:ind w:firstLineChars="0"/>
        <w:jc w:val="left"/>
      </w:pPr>
      <w:r>
        <w:t>cd minicms</w:t>
      </w:r>
    </w:p>
    <w:p w:rsidR="008B0BF2" w:rsidRDefault="008B0BF2" w:rsidP="008B0BF2">
      <w:pPr>
        <w:pStyle w:val="a9"/>
        <w:numPr>
          <w:ilvl w:val="0"/>
          <w:numId w:val="38"/>
        </w:numPr>
        <w:ind w:firstLineChars="0"/>
        <w:jc w:val="left"/>
      </w:pPr>
      <w:r>
        <w:t>python manage.py startapp news</w:t>
      </w:r>
    </w:p>
    <w:p w:rsidR="008B0BF2" w:rsidRDefault="008B0BF2" w:rsidP="008B0BF2">
      <w:pPr>
        <w:pStyle w:val="a9"/>
        <w:numPr>
          <w:ilvl w:val="0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 xml:space="preserve"> news </w:t>
      </w:r>
      <w:r>
        <w:rPr>
          <w:rFonts w:hint="eastAsia"/>
        </w:rPr>
        <w:t>到</w:t>
      </w:r>
      <w:r>
        <w:rPr>
          <w:rFonts w:hint="eastAsia"/>
        </w:rPr>
        <w:t xml:space="preserve"> settings.py </w:t>
      </w:r>
      <w:r>
        <w:rPr>
          <w:rFonts w:hint="eastAsia"/>
        </w:rPr>
        <w:t>中的</w:t>
      </w:r>
      <w:r>
        <w:rPr>
          <w:rFonts w:hint="eastAsia"/>
        </w:rPr>
        <w:t xml:space="preserve"> INSTALLED_APPS </w:t>
      </w:r>
      <w:r>
        <w:rPr>
          <w:rFonts w:hint="eastAsia"/>
        </w:rPr>
        <w:t>中。</w:t>
      </w:r>
    </w:p>
    <w:p w:rsidR="008B0BF2" w:rsidRDefault="008B0BF2" w:rsidP="008B0BF2">
      <w:pPr>
        <w:pStyle w:val="1"/>
      </w:pPr>
      <w:r>
        <w:t>M</w:t>
      </w:r>
      <w:r>
        <w:rPr>
          <w:rFonts w:hint="eastAsia"/>
        </w:rPr>
        <w:t>odel</w:t>
      </w:r>
    </w:p>
    <w:p w:rsidR="008B0BF2" w:rsidRDefault="008B0BF2" w:rsidP="008B0BF2">
      <w:pPr>
        <w:pStyle w:val="a9"/>
        <w:numPr>
          <w:ilvl w:val="0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栏目：名称，网址，简介等</w:t>
      </w:r>
    </w:p>
    <w:p w:rsidR="008B0BF2" w:rsidRDefault="008B0BF2" w:rsidP="008B0BF2">
      <w:pPr>
        <w:pStyle w:val="a9"/>
        <w:numPr>
          <w:ilvl w:val="0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文章：标题，作者，网址，内容等</w:t>
      </w:r>
    </w:p>
    <w:p w:rsidR="008B0BF2" w:rsidRDefault="008B0BF2" w:rsidP="008B0BF2">
      <w:pPr>
        <w:pStyle w:val="a9"/>
        <w:numPr>
          <w:ilvl w:val="0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一篇文章只有一个作者（文章和作者是多对一的关系）</w:t>
      </w:r>
    </w:p>
    <w:p w:rsidR="008B0BF2" w:rsidRDefault="008B0BF2" w:rsidP="008B0BF2">
      <w:pPr>
        <w:pStyle w:val="a9"/>
        <w:numPr>
          <w:ilvl w:val="0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一篇文章可以属于多个栏目（栏目和文章是多对多的关系）</w:t>
      </w:r>
    </w:p>
    <w:p w:rsidR="008B0BF2" w:rsidRDefault="008B0BF2" w:rsidP="008B0BF2">
      <w:pPr>
        <w:pStyle w:val="a9"/>
        <w:numPr>
          <w:ilvl w:val="0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作者可以为空，栏目不能为空。</w:t>
      </w:r>
    </w:p>
    <w:p w:rsidR="008B0BF2" w:rsidRPr="008B0BF2" w:rsidRDefault="008B0BF2" w:rsidP="008B0BF2">
      <w:pPr>
        <w:pStyle w:val="a7"/>
        <w:ind w:firstLine="440"/>
        <w:rPr>
          <w:sz w:val="22"/>
        </w:rPr>
      </w:pPr>
      <w:r w:rsidRPr="008B0BF2">
        <w:rPr>
          <w:sz w:val="22"/>
        </w:rPr>
        <w:t>#</w:t>
      </w:r>
      <w:r w:rsidRPr="008B0BF2">
        <w:rPr>
          <w:sz w:val="22"/>
        </w:rPr>
        <w:t>models.py</w:t>
      </w:r>
    </w:p>
    <w:p w:rsidR="008B0BF2" w:rsidRPr="008B0BF2" w:rsidRDefault="008B0BF2" w:rsidP="008B0BF2">
      <w:pPr>
        <w:pStyle w:val="a7"/>
        <w:ind w:firstLine="440"/>
        <w:rPr>
          <w:sz w:val="22"/>
        </w:rPr>
      </w:pPr>
      <w:r w:rsidRPr="008B0BF2">
        <w:rPr>
          <w:sz w:val="22"/>
        </w:rPr>
        <w:t>from django.db import models</w:t>
      </w:r>
    </w:p>
    <w:p w:rsidR="008B0BF2" w:rsidRPr="008B0BF2" w:rsidRDefault="008B0BF2" w:rsidP="008B0BF2">
      <w:pPr>
        <w:pStyle w:val="a7"/>
        <w:ind w:firstLine="440"/>
        <w:rPr>
          <w:sz w:val="22"/>
        </w:rPr>
      </w:pPr>
    </w:p>
    <w:p w:rsidR="008B0BF2" w:rsidRPr="008B0BF2" w:rsidRDefault="008B0BF2" w:rsidP="008B0BF2">
      <w:pPr>
        <w:pStyle w:val="a7"/>
        <w:ind w:firstLine="440"/>
        <w:rPr>
          <w:sz w:val="22"/>
        </w:rPr>
      </w:pPr>
      <w:r w:rsidRPr="008B0BF2">
        <w:rPr>
          <w:sz w:val="22"/>
        </w:rPr>
        <w:t>class Column(models.Model):</w:t>
      </w:r>
    </w:p>
    <w:p w:rsidR="008B0BF2" w:rsidRPr="008B0BF2" w:rsidRDefault="008B0BF2" w:rsidP="008B0BF2">
      <w:pPr>
        <w:pStyle w:val="a7"/>
        <w:ind w:firstLine="440"/>
        <w:rPr>
          <w:rFonts w:hint="eastAsia"/>
          <w:sz w:val="22"/>
        </w:rPr>
      </w:pPr>
      <w:r w:rsidRPr="008B0BF2">
        <w:rPr>
          <w:rFonts w:hint="eastAsia"/>
          <w:sz w:val="22"/>
        </w:rPr>
        <w:t xml:space="preserve">    name = models.CharField('栏目名称', max_length=256)</w:t>
      </w:r>
    </w:p>
    <w:p w:rsidR="008B0BF2" w:rsidRPr="008B0BF2" w:rsidRDefault="008B0BF2" w:rsidP="008B0BF2">
      <w:pPr>
        <w:pStyle w:val="a7"/>
        <w:ind w:firstLine="440"/>
        <w:rPr>
          <w:rFonts w:hint="eastAsia"/>
          <w:sz w:val="22"/>
        </w:rPr>
      </w:pPr>
      <w:r w:rsidRPr="008B0BF2">
        <w:rPr>
          <w:rFonts w:hint="eastAsia"/>
          <w:sz w:val="22"/>
        </w:rPr>
        <w:t xml:space="preserve">    slug = models.CharField('栏目网址', max_length=256, </w:t>
      </w:r>
      <w:bookmarkStart w:id="0" w:name="_GoBack"/>
      <w:r w:rsidRPr="008B0BF2">
        <w:rPr>
          <w:rFonts w:hint="eastAsia"/>
          <w:sz w:val="22"/>
        </w:rPr>
        <w:t>db_index=True</w:t>
      </w:r>
      <w:bookmarkEnd w:id="0"/>
      <w:r w:rsidRPr="008B0BF2">
        <w:rPr>
          <w:rFonts w:hint="eastAsia"/>
          <w:sz w:val="22"/>
        </w:rPr>
        <w:t>)</w:t>
      </w:r>
    </w:p>
    <w:p w:rsidR="008B0BF2" w:rsidRPr="008B0BF2" w:rsidRDefault="008B0BF2" w:rsidP="008B0BF2">
      <w:pPr>
        <w:pStyle w:val="a7"/>
        <w:ind w:firstLine="440"/>
        <w:rPr>
          <w:rFonts w:hint="eastAsia"/>
          <w:sz w:val="22"/>
        </w:rPr>
      </w:pPr>
      <w:r w:rsidRPr="008B0BF2">
        <w:rPr>
          <w:rFonts w:hint="eastAsia"/>
          <w:sz w:val="22"/>
        </w:rPr>
        <w:t xml:space="preserve">    intro = models.TextField('栏目简介', default='')</w:t>
      </w:r>
    </w:p>
    <w:p w:rsidR="008B0BF2" w:rsidRPr="008B0BF2" w:rsidRDefault="008B0BF2" w:rsidP="008B0BF2">
      <w:pPr>
        <w:pStyle w:val="a7"/>
        <w:ind w:firstLine="440"/>
        <w:rPr>
          <w:sz w:val="22"/>
        </w:rPr>
      </w:pPr>
      <w:r w:rsidRPr="008B0BF2">
        <w:rPr>
          <w:sz w:val="22"/>
        </w:rPr>
        <w:t xml:space="preserve"> </w:t>
      </w:r>
    </w:p>
    <w:p w:rsidR="008B0BF2" w:rsidRPr="008B0BF2" w:rsidRDefault="008B0BF2" w:rsidP="008B0BF2">
      <w:pPr>
        <w:pStyle w:val="a7"/>
        <w:ind w:firstLine="440"/>
        <w:rPr>
          <w:sz w:val="22"/>
        </w:rPr>
      </w:pPr>
      <w:r w:rsidRPr="008B0BF2">
        <w:rPr>
          <w:sz w:val="22"/>
        </w:rPr>
        <w:t xml:space="preserve">    def __str__(self):</w:t>
      </w:r>
    </w:p>
    <w:p w:rsidR="008B0BF2" w:rsidRPr="008B0BF2" w:rsidRDefault="008B0BF2" w:rsidP="008B0BF2">
      <w:pPr>
        <w:pStyle w:val="a7"/>
        <w:ind w:firstLine="440"/>
        <w:rPr>
          <w:sz w:val="22"/>
        </w:rPr>
      </w:pPr>
      <w:r w:rsidRPr="008B0BF2">
        <w:rPr>
          <w:sz w:val="22"/>
        </w:rPr>
        <w:t xml:space="preserve">        return self.name</w:t>
      </w:r>
    </w:p>
    <w:p w:rsidR="008B0BF2" w:rsidRPr="008B0BF2" w:rsidRDefault="008B0BF2" w:rsidP="008B0BF2">
      <w:pPr>
        <w:pStyle w:val="a7"/>
        <w:ind w:firstLine="440"/>
        <w:rPr>
          <w:sz w:val="22"/>
        </w:rPr>
      </w:pPr>
      <w:r w:rsidRPr="008B0BF2">
        <w:rPr>
          <w:sz w:val="22"/>
        </w:rPr>
        <w:t xml:space="preserve"> </w:t>
      </w:r>
    </w:p>
    <w:p w:rsidR="008B0BF2" w:rsidRPr="008B0BF2" w:rsidRDefault="008B0BF2" w:rsidP="008B0BF2">
      <w:pPr>
        <w:pStyle w:val="a7"/>
        <w:ind w:firstLine="440"/>
        <w:rPr>
          <w:sz w:val="22"/>
        </w:rPr>
      </w:pPr>
      <w:r w:rsidRPr="008B0BF2">
        <w:rPr>
          <w:sz w:val="22"/>
        </w:rPr>
        <w:t xml:space="preserve">    class Meta:</w:t>
      </w:r>
    </w:p>
    <w:p w:rsidR="008B0BF2" w:rsidRPr="008B0BF2" w:rsidRDefault="008B0BF2" w:rsidP="008B0BF2">
      <w:pPr>
        <w:pStyle w:val="a7"/>
        <w:ind w:firstLine="440"/>
        <w:rPr>
          <w:rFonts w:hint="eastAsia"/>
          <w:sz w:val="22"/>
        </w:rPr>
      </w:pPr>
      <w:r w:rsidRPr="008B0BF2">
        <w:rPr>
          <w:rFonts w:hint="eastAsia"/>
          <w:sz w:val="22"/>
        </w:rPr>
        <w:t xml:space="preserve">        verbose_name = '栏目'</w:t>
      </w:r>
    </w:p>
    <w:p w:rsidR="008B0BF2" w:rsidRPr="008B0BF2" w:rsidRDefault="008B0BF2" w:rsidP="008B0BF2">
      <w:pPr>
        <w:pStyle w:val="a7"/>
        <w:ind w:firstLine="440"/>
        <w:rPr>
          <w:rFonts w:hint="eastAsia"/>
          <w:sz w:val="22"/>
        </w:rPr>
      </w:pPr>
      <w:r w:rsidRPr="008B0BF2">
        <w:rPr>
          <w:rFonts w:hint="eastAsia"/>
          <w:sz w:val="22"/>
        </w:rPr>
        <w:t xml:space="preserve">        verbose_name_plural = '栏目'</w:t>
      </w:r>
    </w:p>
    <w:p w:rsidR="008B0BF2" w:rsidRPr="008B0BF2" w:rsidRDefault="008B0BF2" w:rsidP="008B0BF2">
      <w:pPr>
        <w:pStyle w:val="a7"/>
        <w:ind w:firstLine="440"/>
        <w:rPr>
          <w:rFonts w:hint="eastAsia"/>
          <w:sz w:val="22"/>
        </w:rPr>
      </w:pPr>
      <w:r w:rsidRPr="008B0BF2">
        <w:rPr>
          <w:rFonts w:hint="eastAsia"/>
          <w:sz w:val="22"/>
        </w:rPr>
        <w:t xml:space="preserve">        ordering = ['name']  # 按照哪个栏目排序</w:t>
      </w:r>
    </w:p>
    <w:p w:rsidR="008B0BF2" w:rsidRPr="008B0BF2" w:rsidRDefault="008B0BF2" w:rsidP="008B0BF2">
      <w:pPr>
        <w:pStyle w:val="a7"/>
        <w:ind w:firstLine="440"/>
        <w:rPr>
          <w:sz w:val="22"/>
        </w:rPr>
      </w:pPr>
      <w:r w:rsidRPr="008B0BF2">
        <w:rPr>
          <w:sz w:val="22"/>
        </w:rPr>
        <w:t xml:space="preserve"> </w:t>
      </w:r>
    </w:p>
    <w:p w:rsidR="008B0BF2" w:rsidRPr="008B0BF2" w:rsidRDefault="008B0BF2" w:rsidP="008B0BF2">
      <w:pPr>
        <w:pStyle w:val="a7"/>
        <w:ind w:firstLine="440"/>
        <w:rPr>
          <w:sz w:val="22"/>
        </w:rPr>
      </w:pPr>
      <w:r w:rsidRPr="008B0BF2">
        <w:rPr>
          <w:sz w:val="22"/>
        </w:rPr>
        <w:t>class Article(models.Model):</w:t>
      </w:r>
    </w:p>
    <w:p w:rsidR="008B0BF2" w:rsidRPr="008B0BF2" w:rsidRDefault="008B0BF2" w:rsidP="008B0BF2">
      <w:pPr>
        <w:pStyle w:val="a7"/>
        <w:ind w:firstLine="440"/>
        <w:rPr>
          <w:rFonts w:hint="eastAsia"/>
          <w:sz w:val="22"/>
        </w:rPr>
      </w:pPr>
      <w:r w:rsidRPr="008B0BF2">
        <w:rPr>
          <w:rFonts w:hint="eastAsia"/>
          <w:sz w:val="22"/>
        </w:rPr>
        <w:t xml:space="preserve">    column = models.ManyToManyField(Column, verbose_name='归属栏目')</w:t>
      </w:r>
    </w:p>
    <w:p w:rsidR="008B0BF2" w:rsidRPr="008B0BF2" w:rsidRDefault="008B0BF2" w:rsidP="008B0BF2">
      <w:pPr>
        <w:pStyle w:val="a7"/>
        <w:ind w:firstLine="440"/>
        <w:rPr>
          <w:rFonts w:hint="eastAsia"/>
          <w:sz w:val="22"/>
        </w:rPr>
      </w:pPr>
      <w:r w:rsidRPr="008B0BF2">
        <w:rPr>
          <w:sz w:val="22"/>
        </w:rPr>
        <w:t xml:space="preserve"> </w:t>
      </w:r>
      <w:r>
        <w:rPr>
          <w:rFonts w:hint="eastAsia"/>
          <w:sz w:val="22"/>
        </w:rPr>
        <w:t xml:space="preserve">   </w:t>
      </w:r>
      <w:r w:rsidRPr="008B0BF2">
        <w:rPr>
          <w:rFonts w:hint="eastAsia"/>
          <w:sz w:val="22"/>
        </w:rPr>
        <w:t>title = models.CharField('标题', max_length=256)</w:t>
      </w:r>
    </w:p>
    <w:p w:rsidR="008B0BF2" w:rsidRPr="008B0BF2" w:rsidRDefault="008B0BF2" w:rsidP="008B0BF2">
      <w:pPr>
        <w:pStyle w:val="a7"/>
        <w:ind w:firstLine="440"/>
        <w:rPr>
          <w:rFonts w:hint="eastAsia"/>
          <w:sz w:val="22"/>
        </w:rPr>
      </w:pPr>
      <w:r w:rsidRPr="008B0BF2">
        <w:rPr>
          <w:rFonts w:hint="eastAsia"/>
          <w:sz w:val="22"/>
        </w:rPr>
        <w:t xml:space="preserve">    slug = models.CharField('网址', max_length=256, db_index=True)</w:t>
      </w:r>
    </w:p>
    <w:p w:rsidR="008B0BF2" w:rsidRPr="008B0BF2" w:rsidRDefault="008B0BF2" w:rsidP="008B0BF2">
      <w:pPr>
        <w:pStyle w:val="a7"/>
        <w:ind w:firstLine="440"/>
        <w:rPr>
          <w:rFonts w:hint="eastAsia"/>
          <w:sz w:val="22"/>
        </w:rPr>
      </w:pPr>
      <w:r w:rsidRPr="008B0BF2">
        <w:rPr>
          <w:sz w:val="22"/>
        </w:rPr>
        <w:lastRenderedPageBreak/>
        <w:t xml:space="preserve"> </w:t>
      </w:r>
      <w:r w:rsidRPr="008B0BF2">
        <w:rPr>
          <w:rFonts w:hint="eastAsia"/>
          <w:sz w:val="22"/>
        </w:rPr>
        <w:t xml:space="preserve">   author = models.ForeignKey('auth.User', blank=True, null=True, verbose_name='作者', on_delete=models.CASCADE,)</w:t>
      </w:r>
    </w:p>
    <w:p w:rsidR="008B0BF2" w:rsidRPr="008B0BF2" w:rsidRDefault="008B0BF2" w:rsidP="008B0BF2">
      <w:pPr>
        <w:pStyle w:val="a7"/>
        <w:ind w:firstLine="440"/>
        <w:rPr>
          <w:rFonts w:hint="eastAsia"/>
          <w:sz w:val="22"/>
        </w:rPr>
      </w:pPr>
      <w:r w:rsidRPr="008B0BF2">
        <w:rPr>
          <w:rFonts w:hint="eastAsia"/>
          <w:sz w:val="22"/>
        </w:rPr>
        <w:t xml:space="preserve">    content = models.TextField('内容', default='', blank=True)</w:t>
      </w:r>
    </w:p>
    <w:p w:rsidR="008B0BF2" w:rsidRPr="008B0BF2" w:rsidRDefault="008B0BF2" w:rsidP="008B0BF2">
      <w:pPr>
        <w:pStyle w:val="a7"/>
        <w:ind w:firstLine="440"/>
        <w:rPr>
          <w:rFonts w:hint="eastAsia"/>
          <w:sz w:val="22"/>
        </w:rPr>
      </w:pPr>
      <w:r w:rsidRPr="008B0BF2">
        <w:rPr>
          <w:sz w:val="22"/>
        </w:rPr>
        <w:t xml:space="preserve"> </w:t>
      </w:r>
      <w:r w:rsidRPr="008B0BF2">
        <w:rPr>
          <w:rFonts w:hint="eastAsia"/>
          <w:sz w:val="22"/>
        </w:rPr>
        <w:t xml:space="preserve">   published = models.BooleanField('正式发布', default=True)</w:t>
      </w:r>
    </w:p>
    <w:p w:rsidR="008B0BF2" w:rsidRPr="008B0BF2" w:rsidRDefault="008B0BF2" w:rsidP="008B0BF2">
      <w:pPr>
        <w:pStyle w:val="a7"/>
        <w:ind w:firstLine="440"/>
        <w:rPr>
          <w:rFonts w:hint="eastAsia"/>
          <w:sz w:val="22"/>
        </w:rPr>
      </w:pPr>
      <w:r w:rsidRPr="008B0BF2">
        <w:rPr>
          <w:rFonts w:hint="eastAsia"/>
          <w:sz w:val="22"/>
        </w:rPr>
        <w:t xml:space="preserve">    pub_date = models.DateTimeField('发表时间', auto_now_add=True, editable=True)</w:t>
      </w:r>
    </w:p>
    <w:p w:rsidR="008B0BF2" w:rsidRPr="008B0BF2" w:rsidRDefault="008B0BF2" w:rsidP="008B0BF2">
      <w:pPr>
        <w:pStyle w:val="a7"/>
        <w:ind w:firstLine="440"/>
        <w:rPr>
          <w:rFonts w:hint="eastAsia"/>
          <w:sz w:val="22"/>
        </w:rPr>
      </w:pPr>
      <w:r w:rsidRPr="008B0BF2">
        <w:rPr>
          <w:rFonts w:hint="eastAsia"/>
          <w:sz w:val="22"/>
        </w:rPr>
        <w:t xml:space="preserve">    update_time = models.DateTimeField('更新时间', auto_now=True, null=True)</w:t>
      </w:r>
    </w:p>
    <w:p w:rsidR="008B0BF2" w:rsidRPr="008B0BF2" w:rsidRDefault="008B0BF2" w:rsidP="008B0BF2">
      <w:pPr>
        <w:pStyle w:val="a7"/>
        <w:ind w:firstLine="440"/>
        <w:rPr>
          <w:sz w:val="22"/>
        </w:rPr>
      </w:pPr>
      <w:r w:rsidRPr="008B0BF2">
        <w:rPr>
          <w:sz w:val="22"/>
        </w:rPr>
        <w:t xml:space="preserve"> </w:t>
      </w:r>
    </w:p>
    <w:p w:rsidR="008B0BF2" w:rsidRPr="008B0BF2" w:rsidRDefault="008B0BF2" w:rsidP="008B0BF2">
      <w:pPr>
        <w:pStyle w:val="a7"/>
        <w:ind w:firstLine="440"/>
        <w:rPr>
          <w:sz w:val="22"/>
        </w:rPr>
      </w:pPr>
      <w:r w:rsidRPr="008B0BF2">
        <w:rPr>
          <w:sz w:val="22"/>
        </w:rPr>
        <w:t xml:space="preserve">    def __str__(self):</w:t>
      </w:r>
    </w:p>
    <w:p w:rsidR="008B0BF2" w:rsidRPr="008B0BF2" w:rsidRDefault="008B0BF2" w:rsidP="008B0BF2">
      <w:pPr>
        <w:pStyle w:val="a7"/>
        <w:ind w:firstLine="440"/>
        <w:rPr>
          <w:sz w:val="22"/>
        </w:rPr>
      </w:pPr>
      <w:r w:rsidRPr="008B0BF2">
        <w:rPr>
          <w:sz w:val="22"/>
        </w:rPr>
        <w:t xml:space="preserve">        return self.title</w:t>
      </w:r>
    </w:p>
    <w:p w:rsidR="008B0BF2" w:rsidRPr="008B0BF2" w:rsidRDefault="008B0BF2" w:rsidP="008B0BF2">
      <w:pPr>
        <w:pStyle w:val="a7"/>
        <w:ind w:firstLine="440"/>
        <w:rPr>
          <w:sz w:val="22"/>
        </w:rPr>
      </w:pPr>
      <w:r w:rsidRPr="008B0BF2">
        <w:rPr>
          <w:sz w:val="22"/>
        </w:rPr>
        <w:t xml:space="preserve"> </w:t>
      </w:r>
    </w:p>
    <w:p w:rsidR="008B0BF2" w:rsidRPr="008B0BF2" w:rsidRDefault="008B0BF2" w:rsidP="008B0BF2">
      <w:pPr>
        <w:pStyle w:val="a7"/>
        <w:ind w:firstLine="440"/>
        <w:rPr>
          <w:sz w:val="22"/>
        </w:rPr>
      </w:pPr>
      <w:r w:rsidRPr="008B0BF2">
        <w:rPr>
          <w:sz w:val="22"/>
        </w:rPr>
        <w:t xml:space="preserve">    class Meta:</w:t>
      </w:r>
    </w:p>
    <w:p w:rsidR="008B0BF2" w:rsidRPr="008B0BF2" w:rsidRDefault="008B0BF2" w:rsidP="008B0BF2">
      <w:pPr>
        <w:pStyle w:val="a7"/>
        <w:ind w:firstLine="440"/>
        <w:rPr>
          <w:rFonts w:hint="eastAsia"/>
          <w:sz w:val="22"/>
        </w:rPr>
      </w:pPr>
      <w:r w:rsidRPr="008B0BF2">
        <w:rPr>
          <w:rFonts w:hint="eastAsia"/>
          <w:sz w:val="22"/>
        </w:rPr>
        <w:t xml:space="preserve">        verbose_name = '教程'</w:t>
      </w:r>
    </w:p>
    <w:p w:rsidR="008B0BF2" w:rsidRDefault="008B0BF2" w:rsidP="008B0BF2">
      <w:pPr>
        <w:pStyle w:val="a7"/>
        <w:ind w:firstLine="440"/>
        <w:rPr>
          <w:rFonts w:hint="eastAsia"/>
        </w:rPr>
      </w:pPr>
      <w:r w:rsidRPr="008B0BF2">
        <w:rPr>
          <w:rFonts w:hint="eastAsia"/>
          <w:sz w:val="22"/>
        </w:rPr>
        <w:t xml:space="preserve">        verbose_name_plural = '教程'</w:t>
      </w:r>
    </w:p>
    <w:p w:rsidR="008B0BF2" w:rsidRDefault="008B0BF2" w:rsidP="008B0BF2">
      <w:pPr>
        <w:ind w:firstLineChars="0" w:firstLine="0"/>
        <w:jc w:val="left"/>
      </w:pPr>
    </w:p>
    <w:p w:rsidR="008B0BF2" w:rsidRDefault="008B0BF2" w:rsidP="008B0BF2">
      <w:pPr>
        <w:pStyle w:val="a7"/>
        <w:ind w:firstLine="420"/>
      </w:pPr>
      <w:r>
        <w:t xml:space="preserve">python manage.py makemigrations  </w:t>
      </w:r>
    </w:p>
    <w:p w:rsidR="008B0BF2" w:rsidRDefault="008B0BF2" w:rsidP="008B0BF2">
      <w:pPr>
        <w:pStyle w:val="a7"/>
        <w:ind w:firstLine="420"/>
      </w:pPr>
      <w:r>
        <w:t>python manage.py migrate</w:t>
      </w:r>
    </w:p>
    <w:p w:rsidR="008B0BF2" w:rsidRDefault="008B0BF2" w:rsidP="008B0BF2">
      <w:pPr>
        <w:ind w:firstLineChars="0" w:firstLine="0"/>
        <w:jc w:val="left"/>
      </w:pPr>
    </w:p>
    <w:p w:rsidR="008B0BF2" w:rsidRDefault="008B0BF2" w:rsidP="008B0BF2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创建一个脚本，导入一些示例数据到数据库中</w:t>
      </w:r>
    </w:p>
    <w:p w:rsidR="008B0BF2" w:rsidRPr="008B0BF2" w:rsidRDefault="008B0BF2" w:rsidP="008B0BF2">
      <w:pPr>
        <w:pStyle w:val="a7"/>
        <w:ind w:firstLine="440"/>
        <w:rPr>
          <w:sz w:val="22"/>
        </w:rPr>
      </w:pPr>
      <w:r w:rsidRPr="008B0BF2">
        <w:rPr>
          <w:sz w:val="22"/>
        </w:rPr>
        <w:t>#create_demo_records.py</w:t>
      </w:r>
    </w:p>
    <w:p w:rsidR="008B0BF2" w:rsidRPr="008B0BF2" w:rsidRDefault="008B0BF2" w:rsidP="008B0BF2">
      <w:pPr>
        <w:pStyle w:val="a7"/>
        <w:ind w:firstLine="440"/>
        <w:rPr>
          <w:rFonts w:hint="eastAsia"/>
          <w:sz w:val="22"/>
        </w:rPr>
      </w:pPr>
      <w:r w:rsidRPr="008B0BF2">
        <w:rPr>
          <w:rFonts w:hint="eastAsia"/>
          <w:sz w:val="22"/>
        </w:rPr>
        <w:t># 这个文件放在项目minicms</w:t>
      </w:r>
      <w:r w:rsidRPr="008B0BF2">
        <w:rPr>
          <w:rFonts w:hint="eastAsia"/>
          <w:sz w:val="22"/>
        </w:rPr>
        <w:t>目录下</w:t>
      </w:r>
    </w:p>
    <w:p w:rsidR="008B0BF2" w:rsidRPr="008B0BF2" w:rsidRDefault="008B0BF2" w:rsidP="008B0BF2">
      <w:pPr>
        <w:pStyle w:val="a7"/>
        <w:ind w:firstLine="440"/>
        <w:rPr>
          <w:rFonts w:hint="eastAsia"/>
          <w:sz w:val="22"/>
        </w:rPr>
      </w:pPr>
      <w:r w:rsidRPr="008B0BF2">
        <w:rPr>
          <w:sz w:val="22"/>
        </w:rPr>
        <w:t xml:space="preserve"># </w:t>
      </w:r>
      <w:r w:rsidRPr="008B0BF2">
        <w:rPr>
          <w:rFonts w:hint="eastAsia"/>
          <w:sz w:val="22"/>
        </w:rPr>
        <w:t>执行方式： python create_demo_records.py</w:t>
      </w:r>
    </w:p>
    <w:p w:rsidR="008B0BF2" w:rsidRPr="008B0BF2" w:rsidRDefault="008B0BF2" w:rsidP="008B0BF2">
      <w:pPr>
        <w:pStyle w:val="a7"/>
        <w:ind w:firstLine="440"/>
        <w:rPr>
          <w:sz w:val="22"/>
        </w:rPr>
      </w:pPr>
      <w:r w:rsidRPr="008B0BF2">
        <w:rPr>
          <w:sz w:val="22"/>
        </w:rPr>
        <w:t># -*- coding: utf-8 -*-</w:t>
      </w:r>
    </w:p>
    <w:p w:rsidR="008B0BF2" w:rsidRPr="008B0BF2" w:rsidRDefault="008B0BF2" w:rsidP="008B0BF2">
      <w:pPr>
        <w:pStyle w:val="a7"/>
        <w:ind w:firstLine="440"/>
        <w:rPr>
          <w:sz w:val="22"/>
        </w:rPr>
      </w:pPr>
      <w:r w:rsidRPr="008B0BF2">
        <w:rPr>
          <w:sz w:val="22"/>
        </w:rPr>
        <w:t xml:space="preserve"># @Date    : </w:t>
      </w:r>
    </w:p>
    <w:p w:rsidR="008B0BF2" w:rsidRPr="008B0BF2" w:rsidRDefault="008B0BF2" w:rsidP="008B0BF2">
      <w:pPr>
        <w:pStyle w:val="a7"/>
        <w:ind w:firstLine="440"/>
        <w:rPr>
          <w:sz w:val="22"/>
        </w:rPr>
      </w:pPr>
      <w:r w:rsidRPr="008B0BF2">
        <w:rPr>
          <w:sz w:val="22"/>
        </w:rPr>
        <w:t xml:space="preserve"># @Author  : </w:t>
      </w:r>
    </w:p>
    <w:p w:rsidR="008B0BF2" w:rsidRPr="008B0BF2" w:rsidRDefault="008B0BF2" w:rsidP="008B0BF2">
      <w:pPr>
        <w:pStyle w:val="a7"/>
        <w:ind w:firstLine="440"/>
        <w:rPr>
          <w:sz w:val="22"/>
        </w:rPr>
      </w:pPr>
      <w:r w:rsidRPr="008B0BF2">
        <w:rPr>
          <w:sz w:val="22"/>
        </w:rPr>
        <w:t xml:space="preserve"># @Link    : </w:t>
      </w:r>
    </w:p>
    <w:p w:rsidR="008B0BF2" w:rsidRPr="008B0BF2" w:rsidRDefault="008B0BF2" w:rsidP="008B0BF2">
      <w:pPr>
        <w:pStyle w:val="a7"/>
        <w:ind w:firstLine="440"/>
        <w:rPr>
          <w:sz w:val="22"/>
        </w:rPr>
      </w:pPr>
      <w:r w:rsidRPr="008B0BF2">
        <w:rPr>
          <w:sz w:val="22"/>
        </w:rPr>
        <w:t xml:space="preserve"> </w:t>
      </w:r>
    </w:p>
    <w:p w:rsidR="008B0BF2" w:rsidRPr="008B0BF2" w:rsidRDefault="008B0BF2" w:rsidP="008B0BF2">
      <w:pPr>
        <w:pStyle w:val="a7"/>
        <w:ind w:firstLine="440"/>
        <w:rPr>
          <w:sz w:val="22"/>
        </w:rPr>
      </w:pPr>
      <w:r w:rsidRPr="008B0BF2">
        <w:rPr>
          <w:sz w:val="22"/>
        </w:rPr>
        <w:t>'''</w:t>
      </w:r>
    </w:p>
    <w:p w:rsidR="008B0BF2" w:rsidRPr="008B0BF2" w:rsidRDefault="008B0BF2" w:rsidP="008B0BF2">
      <w:pPr>
        <w:pStyle w:val="a7"/>
        <w:ind w:firstLine="440"/>
        <w:rPr>
          <w:sz w:val="22"/>
        </w:rPr>
      </w:pPr>
      <w:r w:rsidRPr="008B0BF2">
        <w:rPr>
          <w:sz w:val="22"/>
        </w:rPr>
        <w:t>create some records for demo database</w:t>
      </w:r>
    </w:p>
    <w:p w:rsidR="008B0BF2" w:rsidRPr="008B0BF2" w:rsidRDefault="008B0BF2" w:rsidP="008B0BF2">
      <w:pPr>
        <w:pStyle w:val="a7"/>
        <w:ind w:firstLine="440"/>
        <w:rPr>
          <w:sz w:val="22"/>
        </w:rPr>
      </w:pPr>
      <w:r w:rsidRPr="008B0BF2">
        <w:rPr>
          <w:sz w:val="22"/>
        </w:rPr>
        <w:t>'''</w:t>
      </w:r>
    </w:p>
    <w:p w:rsidR="008B0BF2" w:rsidRPr="008B0BF2" w:rsidRDefault="008B0BF2" w:rsidP="008B0BF2">
      <w:pPr>
        <w:pStyle w:val="a7"/>
        <w:ind w:firstLine="440"/>
        <w:rPr>
          <w:sz w:val="22"/>
        </w:rPr>
      </w:pPr>
      <w:r w:rsidRPr="008B0BF2">
        <w:rPr>
          <w:sz w:val="22"/>
        </w:rPr>
        <w:t xml:space="preserve"> </w:t>
      </w:r>
    </w:p>
    <w:p w:rsidR="008B0BF2" w:rsidRPr="008B0BF2" w:rsidRDefault="008B0BF2" w:rsidP="008B0BF2">
      <w:pPr>
        <w:pStyle w:val="a7"/>
        <w:ind w:firstLine="440"/>
        <w:rPr>
          <w:sz w:val="22"/>
        </w:rPr>
      </w:pPr>
      <w:r w:rsidRPr="008B0BF2">
        <w:rPr>
          <w:sz w:val="22"/>
        </w:rPr>
        <w:t>from minicms.wsgi import *</w:t>
      </w:r>
    </w:p>
    <w:p w:rsidR="008B0BF2" w:rsidRPr="008B0BF2" w:rsidRDefault="008B0BF2" w:rsidP="008B0BF2">
      <w:pPr>
        <w:pStyle w:val="a7"/>
        <w:ind w:firstLine="440"/>
        <w:rPr>
          <w:sz w:val="22"/>
        </w:rPr>
      </w:pPr>
      <w:r w:rsidRPr="008B0BF2">
        <w:rPr>
          <w:sz w:val="22"/>
        </w:rPr>
        <w:t>from news.models import Column, Article</w:t>
      </w:r>
    </w:p>
    <w:p w:rsidR="008B0BF2" w:rsidRPr="008B0BF2" w:rsidRDefault="008B0BF2" w:rsidP="008B0BF2">
      <w:pPr>
        <w:pStyle w:val="a7"/>
        <w:ind w:firstLine="440"/>
        <w:rPr>
          <w:sz w:val="22"/>
        </w:rPr>
      </w:pPr>
      <w:r w:rsidRPr="008B0BF2">
        <w:rPr>
          <w:sz w:val="22"/>
        </w:rPr>
        <w:t xml:space="preserve"> </w:t>
      </w:r>
    </w:p>
    <w:p w:rsidR="008B0BF2" w:rsidRPr="008B0BF2" w:rsidRDefault="008B0BF2" w:rsidP="008B0BF2">
      <w:pPr>
        <w:pStyle w:val="a7"/>
        <w:ind w:firstLine="440"/>
        <w:rPr>
          <w:sz w:val="22"/>
        </w:rPr>
      </w:pPr>
      <w:r w:rsidRPr="008B0BF2">
        <w:rPr>
          <w:sz w:val="22"/>
        </w:rPr>
        <w:t xml:space="preserve"> </w:t>
      </w:r>
    </w:p>
    <w:p w:rsidR="008B0BF2" w:rsidRPr="008B0BF2" w:rsidRDefault="008B0BF2" w:rsidP="008B0BF2">
      <w:pPr>
        <w:pStyle w:val="a7"/>
        <w:ind w:firstLine="440"/>
        <w:rPr>
          <w:sz w:val="22"/>
        </w:rPr>
      </w:pPr>
      <w:r w:rsidRPr="008B0BF2">
        <w:rPr>
          <w:sz w:val="22"/>
        </w:rPr>
        <w:t>def main():</w:t>
      </w:r>
    </w:p>
    <w:p w:rsidR="008B0BF2" w:rsidRPr="008B0BF2" w:rsidRDefault="008B0BF2" w:rsidP="008B0BF2">
      <w:pPr>
        <w:pStyle w:val="a7"/>
        <w:ind w:firstLine="440"/>
        <w:rPr>
          <w:sz w:val="22"/>
        </w:rPr>
      </w:pPr>
      <w:r w:rsidRPr="008B0BF2">
        <w:rPr>
          <w:sz w:val="22"/>
        </w:rPr>
        <w:t xml:space="preserve">    columns_urls = [</w:t>
      </w:r>
    </w:p>
    <w:p w:rsidR="008B0BF2" w:rsidRPr="008B0BF2" w:rsidRDefault="008B0BF2" w:rsidP="008B0BF2">
      <w:pPr>
        <w:pStyle w:val="a7"/>
        <w:ind w:firstLine="440"/>
        <w:rPr>
          <w:rFonts w:hint="eastAsia"/>
          <w:sz w:val="22"/>
        </w:rPr>
      </w:pPr>
      <w:r w:rsidRPr="008B0BF2">
        <w:rPr>
          <w:rFonts w:hint="eastAsia"/>
          <w:sz w:val="22"/>
        </w:rPr>
        <w:t xml:space="preserve">      ('体育新闻', 'sports'),</w:t>
      </w:r>
    </w:p>
    <w:p w:rsidR="008B0BF2" w:rsidRPr="008B0BF2" w:rsidRDefault="008B0BF2" w:rsidP="008B0BF2">
      <w:pPr>
        <w:pStyle w:val="a7"/>
        <w:ind w:firstLine="440"/>
        <w:rPr>
          <w:rFonts w:hint="eastAsia"/>
          <w:sz w:val="22"/>
        </w:rPr>
      </w:pPr>
      <w:r w:rsidRPr="008B0BF2">
        <w:rPr>
          <w:rFonts w:hint="eastAsia"/>
          <w:sz w:val="22"/>
        </w:rPr>
        <w:t xml:space="preserve">      ('社会新闻', 'society'),</w:t>
      </w:r>
    </w:p>
    <w:p w:rsidR="008B0BF2" w:rsidRPr="008B0BF2" w:rsidRDefault="008B0BF2" w:rsidP="008B0BF2">
      <w:pPr>
        <w:pStyle w:val="a7"/>
        <w:ind w:firstLine="440"/>
        <w:rPr>
          <w:rFonts w:hint="eastAsia"/>
          <w:sz w:val="22"/>
        </w:rPr>
      </w:pPr>
      <w:r w:rsidRPr="008B0BF2">
        <w:rPr>
          <w:rFonts w:hint="eastAsia"/>
          <w:sz w:val="22"/>
        </w:rPr>
        <w:t xml:space="preserve">      ('科技新闻', 'tech'),</w:t>
      </w:r>
    </w:p>
    <w:p w:rsidR="008B0BF2" w:rsidRPr="008B0BF2" w:rsidRDefault="008B0BF2" w:rsidP="008B0BF2">
      <w:pPr>
        <w:pStyle w:val="a7"/>
        <w:ind w:firstLine="440"/>
        <w:rPr>
          <w:sz w:val="22"/>
        </w:rPr>
      </w:pPr>
      <w:r w:rsidRPr="008B0BF2">
        <w:rPr>
          <w:sz w:val="22"/>
        </w:rPr>
        <w:t xml:space="preserve">    ]</w:t>
      </w:r>
    </w:p>
    <w:p w:rsidR="008B0BF2" w:rsidRPr="008B0BF2" w:rsidRDefault="008B0BF2" w:rsidP="008B0BF2">
      <w:pPr>
        <w:pStyle w:val="a7"/>
        <w:ind w:firstLine="440"/>
        <w:rPr>
          <w:sz w:val="22"/>
        </w:rPr>
      </w:pPr>
      <w:r w:rsidRPr="008B0BF2">
        <w:rPr>
          <w:sz w:val="22"/>
        </w:rPr>
        <w:t xml:space="preserve"> </w:t>
      </w:r>
    </w:p>
    <w:p w:rsidR="008B0BF2" w:rsidRPr="008B0BF2" w:rsidRDefault="008B0BF2" w:rsidP="008B0BF2">
      <w:pPr>
        <w:pStyle w:val="a7"/>
        <w:ind w:firstLine="440"/>
        <w:rPr>
          <w:sz w:val="22"/>
        </w:rPr>
      </w:pPr>
      <w:r w:rsidRPr="008B0BF2">
        <w:rPr>
          <w:sz w:val="22"/>
        </w:rPr>
        <w:lastRenderedPageBreak/>
        <w:t xml:space="preserve">    for column_name, url in columns_urls:</w:t>
      </w:r>
    </w:p>
    <w:p w:rsidR="008B0BF2" w:rsidRPr="008B0BF2" w:rsidRDefault="008B0BF2" w:rsidP="008B0BF2">
      <w:pPr>
        <w:pStyle w:val="a7"/>
        <w:ind w:firstLine="440"/>
        <w:rPr>
          <w:sz w:val="22"/>
        </w:rPr>
      </w:pPr>
      <w:r w:rsidRPr="008B0BF2">
        <w:rPr>
          <w:sz w:val="22"/>
        </w:rPr>
        <w:t xml:space="preserve">        c = Column.objects.get_or_create(name=column_name, slug=url)[0]</w:t>
      </w:r>
    </w:p>
    <w:p w:rsidR="008B0BF2" w:rsidRPr="008B0BF2" w:rsidRDefault="008B0BF2" w:rsidP="008B0BF2">
      <w:pPr>
        <w:pStyle w:val="a7"/>
        <w:ind w:firstLine="440"/>
        <w:rPr>
          <w:sz w:val="22"/>
        </w:rPr>
      </w:pPr>
      <w:r w:rsidRPr="008B0BF2">
        <w:rPr>
          <w:sz w:val="22"/>
        </w:rPr>
        <w:t xml:space="preserve"> </w:t>
      </w:r>
    </w:p>
    <w:p w:rsidR="008B0BF2" w:rsidRPr="008B0BF2" w:rsidRDefault="008B0BF2" w:rsidP="008B0BF2">
      <w:pPr>
        <w:pStyle w:val="a7"/>
        <w:ind w:firstLine="440"/>
        <w:rPr>
          <w:rFonts w:hint="eastAsia"/>
          <w:sz w:val="22"/>
        </w:rPr>
      </w:pPr>
      <w:r w:rsidRPr="008B0BF2">
        <w:rPr>
          <w:rFonts w:hint="eastAsia"/>
          <w:sz w:val="22"/>
        </w:rPr>
        <w:t xml:space="preserve">        # 创建 10 篇新闻</w:t>
      </w:r>
    </w:p>
    <w:p w:rsidR="008B0BF2" w:rsidRPr="008B0BF2" w:rsidRDefault="008B0BF2" w:rsidP="008B0BF2">
      <w:pPr>
        <w:pStyle w:val="a7"/>
        <w:ind w:firstLine="440"/>
        <w:rPr>
          <w:sz w:val="22"/>
        </w:rPr>
      </w:pPr>
      <w:r w:rsidRPr="008B0BF2">
        <w:rPr>
          <w:sz w:val="22"/>
        </w:rPr>
        <w:t xml:space="preserve">        for i in range(1, 11):</w:t>
      </w:r>
    </w:p>
    <w:p w:rsidR="008B0BF2" w:rsidRPr="008B0BF2" w:rsidRDefault="008B0BF2" w:rsidP="008B0BF2">
      <w:pPr>
        <w:pStyle w:val="a7"/>
        <w:ind w:firstLine="440"/>
        <w:rPr>
          <w:sz w:val="22"/>
        </w:rPr>
      </w:pPr>
      <w:r w:rsidRPr="008B0BF2">
        <w:rPr>
          <w:sz w:val="22"/>
        </w:rPr>
        <w:t xml:space="preserve">            article = Article.objects.get_or_create(</w:t>
      </w:r>
    </w:p>
    <w:p w:rsidR="008B0BF2" w:rsidRPr="008B0BF2" w:rsidRDefault="008B0BF2" w:rsidP="008B0BF2">
      <w:pPr>
        <w:pStyle w:val="a7"/>
        <w:ind w:firstLine="440"/>
        <w:rPr>
          <w:sz w:val="22"/>
        </w:rPr>
      </w:pPr>
      <w:r w:rsidRPr="008B0BF2">
        <w:rPr>
          <w:sz w:val="22"/>
        </w:rPr>
        <w:t xml:space="preserve">                title='{}_{}'.format(column_name, i),</w:t>
      </w:r>
    </w:p>
    <w:p w:rsidR="008B0BF2" w:rsidRPr="008B0BF2" w:rsidRDefault="008B0BF2" w:rsidP="008B0BF2">
      <w:pPr>
        <w:pStyle w:val="a7"/>
        <w:ind w:firstLine="440"/>
        <w:rPr>
          <w:sz w:val="22"/>
        </w:rPr>
      </w:pPr>
      <w:r w:rsidRPr="008B0BF2">
        <w:rPr>
          <w:sz w:val="22"/>
        </w:rPr>
        <w:t xml:space="preserve">                slug='article_{}'.format(i),</w:t>
      </w:r>
    </w:p>
    <w:p w:rsidR="008B0BF2" w:rsidRPr="008B0BF2" w:rsidRDefault="008B0BF2" w:rsidP="008B0BF2">
      <w:pPr>
        <w:pStyle w:val="a7"/>
        <w:ind w:firstLine="440"/>
        <w:rPr>
          <w:rFonts w:hint="eastAsia"/>
          <w:sz w:val="22"/>
        </w:rPr>
      </w:pPr>
      <w:r w:rsidRPr="008B0BF2">
        <w:rPr>
          <w:rFonts w:hint="eastAsia"/>
          <w:sz w:val="22"/>
        </w:rPr>
        <w:t xml:space="preserve">                content='新闻详细内容： {} {}'.format(column_name, i)</w:t>
      </w:r>
    </w:p>
    <w:p w:rsidR="008B0BF2" w:rsidRPr="008B0BF2" w:rsidRDefault="008B0BF2" w:rsidP="008B0BF2">
      <w:pPr>
        <w:pStyle w:val="a7"/>
        <w:ind w:firstLine="440"/>
        <w:rPr>
          <w:sz w:val="22"/>
        </w:rPr>
      </w:pPr>
      <w:r w:rsidRPr="008B0BF2">
        <w:rPr>
          <w:sz w:val="22"/>
        </w:rPr>
        <w:t xml:space="preserve">            )[0]</w:t>
      </w:r>
    </w:p>
    <w:p w:rsidR="008B0BF2" w:rsidRPr="008B0BF2" w:rsidRDefault="008B0BF2" w:rsidP="008B0BF2">
      <w:pPr>
        <w:pStyle w:val="a7"/>
        <w:ind w:firstLine="440"/>
        <w:rPr>
          <w:sz w:val="22"/>
        </w:rPr>
      </w:pPr>
      <w:r w:rsidRPr="008B0BF2">
        <w:rPr>
          <w:sz w:val="22"/>
        </w:rPr>
        <w:t xml:space="preserve"> </w:t>
      </w:r>
    </w:p>
    <w:p w:rsidR="008B0BF2" w:rsidRPr="008B0BF2" w:rsidRDefault="008B0BF2" w:rsidP="008B0BF2">
      <w:pPr>
        <w:pStyle w:val="a7"/>
        <w:ind w:firstLine="440"/>
        <w:rPr>
          <w:sz w:val="22"/>
        </w:rPr>
      </w:pPr>
      <w:r w:rsidRPr="008B0BF2">
        <w:rPr>
          <w:sz w:val="22"/>
        </w:rPr>
        <w:t xml:space="preserve">            article.column.add(c)</w:t>
      </w:r>
    </w:p>
    <w:p w:rsidR="008B0BF2" w:rsidRPr="008B0BF2" w:rsidRDefault="008B0BF2" w:rsidP="008B0BF2">
      <w:pPr>
        <w:pStyle w:val="a7"/>
        <w:ind w:firstLine="440"/>
        <w:rPr>
          <w:sz w:val="22"/>
        </w:rPr>
      </w:pPr>
      <w:r w:rsidRPr="008B0BF2">
        <w:rPr>
          <w:sz w:val="22"/>
        </w:rPr>
        <w:t xml:space="preserve"> </w:t>
      </w:r>
    </w:p>
    <w:p w:rsidR="008B0BF2" w:rsidRPr="008B0BF2" w:rsidRDefault="008B0BF2" w:rsidP="008B0BF2">
      <w:pPr>
        <w:pStyle w:val="a7"/>
        <w:ind w:firstLine="440"/>
        <w:rPr>
          <w:sz w:val="22"/>
        </w:rPr>
      </w:pPr>
      <w:r w:rsidRPr="008B0BF2">
        <w:rPr>
          <w:sz w:val="22"/>
        </w:rPr>
        <w:t xml:space="preserve"> </w:t>
      </w:r>
    </w:p>
    <w:p w:rsidR="008B0BF2" w:rsidRPr="008B0BF2" w:rsidRDefault="008B0BF2" w:rsidP="008B0BF2">
      <w:pPr>
        <w:pStyle w:val="a7"/>
        <w:ind w:firstLine="440"/>
        <w:rPr>
          <w:sz w:val="22"/>
        </w:rPr>
      </w:pPr>
      <w:r w:rsidRPr="008B0BF2">
        <w:rPr>
          <w:sz w:val="22"/>
        </w:rPr>
        <w:t>if __name__ == '__main__':</w:t>
      </w:r>
    </w:p>
    <w:p w:rsidR="008B0BF2" w:rsidRPr="008B0BF2" w:rsidRDefault="008B0BF2" w:rsidP="008B0BF2">
      <w:pPr>
        <w:pStyle w:val="a7"/>
        <w:ind w:firstLine="440"/>
        <w:rPr>
          <w:sz w:val="22"/>
        </w:rPr>
      </w:pPr>
      <w:r w:rsidRPr="008B0BF2">
        <w:rPr>
          <w:sz w:val="22"/>
        </w:rPr>
        <w:t xml:space="preserve">    main()</w:t>
      </w:r>
    </w:p>
    <w:p w:rsidR="008B0BF2" w:rsidRPr="008B0BF2" w:rsidRDefault="008B0BF2" w:rsidP="008B0BF2">
      <w:pPr>
        <w:pStyle w:val="a7"/>
        <w:ind w:firstLine="440"/>
        <w:rPr>
          <w:sz w:val="22"/>
        </w:rPr>
      </w:pPr>
      <w:r w:rsidRPr="008B0BF2">
        <w:rPr>
          <w:sz w:val="22"/>
        </w:rPr>
        <w:t xml:space="preserve">    print("Done!")</w:t>
      </w:r>
    </w:p>
    <w:p w:rsidR="008B0BF2" w:rsidRDefault="008B0BF2" w:rsidP="008B0BF2">
      <w:pPr>
        <w:ind w:firstLineChars="0" w:firstLine="0"/>
        <w:jc w:val="left"/>
      </w:pPr>
    </w:p>
    <w:p w:rsidR="008B0BF2" w:rsidRDefault="008B0BF2" w:rsidP="008B0BF2">
      <w:pPr>
        <w:pStyle w:val="1"/>
        <w:rPr>
          <w:rFonts w:hint="eastAsia"/>
        </w:rPr>
      </w:pPr>
      <w:r>
        <w:rPr>
          <w:rFonts w:hint="eastAsia"/>
        </w:rPr>
        <w:t>完善后台的功能</w:t>
      </w:r>
    </w:p>
    <w:p w:rsidR="008B0BF2" w:rsidRDefault="008B0BF2" w:rsidP="008B0BF2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在后台添加，编辑，删除数据</w:t>
      </w:r>
    </w:p>
    <w:p w:rsidR="008B0BF2" w:rsidRPr="005C7E54" w:rsidRDefault="008B0BF2" w:rsidP="005C7E54">
      <w:pPr>
        <w:pStyle w:val="a7"/>
        <w:ind w:firstLine="440"/>
        <w:rPr>
          <w:rFonts w:hint="eastAsia"/>
          <w:sz w:val="22"/>
        </w:rPr>
      </w:pPr>
      <w:r w:rsidRPr="005C7E54">
        <w:rPr>
          <w:rFonts w:hint="eastAsia"/>
          <w:sz w:val="22"/>
        </w:rPr>
        <w:t>编辑文件：news/admin.py</w:t>
      </w:r>
    </w:p>
    <w:p w:rsidR="008B0BF2" w:rsidRPr="005C7E54" w:rsidRDefault="008B0BF2" w:rsidP="005C7E54">
      <w:pPr>
        <w:pStyle w:val="a7"/>
        <w:ind w:firstLine="440"/>
        <w:rPr>
          <w:rFonts w:hint="eastAsia"/>
          <w:sz w:val="22"/>
        </w:rPr>
      </w:pPr>
      <w:r w:rsidRPr="005C7E54">
        <w:rPr>
          <w:sz w:val="22"/>
        </w:rPr>
        <w:t>f</w:t>
      </w:r>
      <w:r w:rsidR="005C7E54">
        <w:rPr>
          <w:sz w:val="22"/>
        </w:rPr>
        <w:t>rom django.contrib import admin</w:t>
      </w:r>
    </w:p>
    <w:p w:rsidR="008B0BF2" w:rsidRPr="005C7E54" w:rsidRDefault="008B0BF2" w:rsidP="005C7E54">
      <w:pPr>
        <w:pStyle w:val="a7"/>
        <w:ind w:firstLine="440"/>
        <w:rPr>
          <w:rFonts w:hint="eastAsia"/>
          <w:sz w:val="22"/>
        </w:rPr>
      </w:pPr>
      <w:r w:rsidRPr="005C7E54">
        <w:rPr>
          <w:sz w:val="22"/>
        </w:rPr>
        <w:t>from</w:t>
      </w:r>
      <w:r w:rsidR="005C7E54">
        <w:rPr>
          <w:sz w:val="22"/>
        </w:rPr>
        <w:t xml:space="preserve"> .models import Column, Article</w:t>
      </w:r>
    </w:p>
    <w:p w:rsidR="008B0BF2" w:rsidRPr="005C7E54" w:rsidRDefault="008B0BF2" w:rsidP="005C7E54">
      <w:pPr>
        <w:pStyle w:val="a7"/>
        <w:ind w:firstLine="440"/>
        <w:rPr>
          <w:sz w:val="22"/>
        </w:rPr>
      </w:pPr>
      <w:r w:rsidRPr="005C7E54">
        <w:rPr>
          <w:sz w:val="22"/>
        </w:rPr>
        <w:t xml:space="preserve"> </w:t>
      </w:r>
    </w:p>
    <w:p w:rsidR="008B0BF2" w:rsidRPr="005C7E54" w:rsidRDefault="008B0BF2" w:rsidP="005C7E54">
      <w:pPr>
        <w:pStyle w:val="a7"/>
        <w:ind w:firstLine="440"/>
        <w:rPr>
          <w:sz w:val="22"/>
        </w:rPr>
      </w:pPr>
      <w:r w:rsidRPr="005C7E54">
        <w:rPr>
          <w:sz w:val="22"/>
        </w:rPr>
        <w:t>class ColumnAdmin(admin.ModelAdmin):</w:t>
      </w:r>
    </w:p>
    <w:p w:rsidR="008B0BF2" w:rsidRPr="005C7E54" w:rsidRDefault="008B0BF2" w:rsidP="005C7E54">
      <w:pPr>
        <w:pStyle w:val="a7"/>
        <w:ind w:firstLine="440"/>
        <w:rPr>
          <w:sz w:val="22"/>
        </w:rPr>
      </w:pPr>
      <w:r w:rsidRPr="005C7E54">
        <w:rPr>
          <w:sz w:val="22"/>
        </w:rPr>
        <w:t xml:space="preserve">    list_display = ('name', 'slug', 'intro',)</w:t>
      </w:r>
    </w:p>
    <w:p w:rsidR="008B0BF2" w:rsidRPr="005C7E54" w:rsidRDefault="008B0BF2" w:rsidP="005C7E54">
      <w:pPr>
        <w:pStyle w:val="a7"/>
        <w:ind w:firstLine="440"/>
        <w:rPr>
          <w:sz w:val="22"/>
        </w:rPr>
      </w:pPr>
      <w:r w:rsidRPr="005C7E54">
        <w:rPr>
          <w:sz w:val="22"/>
        </w:rPr>
        <w:t xml:space="preserve">  </w:t>
      </w:r>
    </w:p>
    <w:p w:rsidR="008B0BF2" w:rsidRPr="005C7E54" w:rsidRDefault="008B0BF2" w:rsidP="005C7E54">
      <w:pPr>
        <w:pStyle w:val="a7"/>
        <w:ind w:firstLine="440"/>
        <w:rPr>
          <w:sz w:val="22"/>
        </w:rPr>
      </w:pPr>
      <w:r w:rsidRPr="005C7E54">
        <w:rPr>
          <w:sz w:val="22"/>
        </w:rPr>
        <w:t>class ArticleAdmin(admin.ModelAdmin):</w:t>
      </w:r>
    </w:p>
    <w:p w:rsidR="008B0BF2" w:rsidRPr="005C7E54" w:rsidRDefault="008B0BF2" w:rsidP="005C7E54">
      <w:pPr>
        <w:pStyle w:val="a7"/>
        <w:ind w:firstLine="440"/>
        <w:rPr>
          <w:sz w:val="22"/>
        </w:rPr>
      </w:pPr>
      <w:r w:rsidRPr="005C7E54">
        <w:rPr>
          <w:sz w:val="22"/>
        </w:rPr>
        <w:t xml:space="preserve">    list_display = ('title', 'slug', 'author', 'pub_date', 'update_time')</w:t>
      </w:r>
    </w:p>
    <w:p w:rsidR="008B0BF2" w:rsidRPr="005C7E54" w:rsidRDefault="008B0BF2" w:rsidP="005C7E54">
      <w:pPr>
        <w:pStyle w:val="a7"/>
        <w:ind w:firstLine="440"/>
        <w:rPr>
          <w:sz w:val="22"/>
        </w:rPr>
      </w:pPr>
      <w:r w:rsidRPr="005C7E54">
        <w:rPr>
          <w:sz w:val="22"/>
        </w:rPr>
        <w:t xml:space="preserve">  </w:t>
      </w:r>
    </w:p>
    <w:p w:rsidR="008B0BF2" w:rsidRPr="005C7E54" w:rsidRDefault="008B0BF2" w:rsidP="005C7E54">
      <w:pPr>
        <w:pStyle w:val="a7"/>
        <w:ind w:firstLine="440"/>
        <w:rPr>
          <w:sz w:val="22"/>
        </w:rPr>
      </w:pPr>
      <w:r w:rsidRPr="005C7E54">
        <w:rPr>
          <w:sz w:val="22"/>
        </w:rPr>
        <w:t>admin.site.register(Column, ColumnAdmin)</w:t>
      </w:r>
    </w:p>
    <w:p w:rsidR="008B0BF2" w:rsidRPr="005C7E54" w:rsidRDefault="008B0BF2" w:rsidP="005C7E54">
      <w:pPr>
        <w:pStyle w:val="a7"/>
        <w:ind w:firstLine="440"/>
        <w:rPr>
          <w:sz w:val="22"/>
        </w:rPr>
      </w:pPr>
      <w:r w:rsidRPr="005C7E54">
        <w:rPr>
          <w:sz w:val="22"/>
        </w:rPr>
        <w:t>admin.site.register(Article, ArticleAdmin)</w:t>
      </w:r>
    </w:p>
    <w:p w:rsidR="008B0BF2" w:rsidRDefault="008B0BF2" w:rsidP="008B0BF2">
      <w:pPr>
        <w:ind w:firstLineChars="0" w:firstLine="0"/>
        <w:jc w:val="left"/>
      </w:pPr>
    </w:p>
    <w:p w:rsidR="008B0BF2" w:rsidRDefault="008B0BF2" w:rsidP="008B0BF2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创建一个超级管理员：</w:t>
      </w:r>
      <w:r>
        <w:rPr>
          <w:rFonts w:hint="eastAsia"/>
        </w:rPr>
        <w:t>python manage.py createsuperuser</w:t>
      </w:r>
    </w:p>
    <w:p w:rsidR="008B0BF2" w:rsidRDefault="008B0BF2" w:rsidP="005C7E54">
      <w:pPr>
        <w:pStyle w:val="1"/>
        <w:rPr>
          <w:rFonts w:hint="eastAsia"/>
        </w:rPr>
      </w:pPr>
      <w:r>
        <w:rPr>
          <w:rFonts w:hint="eastAsia"/>
        </w:rPr>
        <w:t>集成</w:t>
      </w:r>
      <w:r>
        <w:rPr>
          <w:rFonts w:hint="eastAsia"/>
        </w:rPr>
        <w:t xml:space="preserve"> DjangoUeditor </w:t>
      </w:r>
      <w:r>
        <w:rPr>
          <w:rFonts w:hint="eastAsia"/>
        </w:rPr>
        <w:t>编辑器</w:t>
      </w:r>
    </w:p>
    <w:p w:rsidR="008B0BF2" w:rsidRDefault="005C7E54" w:rsidP="008B0BF2">
      <w:pPr>
        <w:ind w:firstLineChars="0" w:firstLine="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B0BF2">
        <w:rPr>
          <w:rFonts w:hint="eastAsia"/>
        </w:rPr>
        <w:t>安装</w:t>
      </w:r>
      <w:r w:rsidR="008B0BF2">
        <w:rPr>
          <w:rFonts w:hint="eastAsia"/>
        </w:rPr>
        <w:t xml:space="preserve"> DjangoUeditor</w:t>
      </w:r>
      <w:r w:rsidR="008B0BF2">
        <w:rPr>
          <w:rFonts w:hint="eastAsia"/>
        </w:rPr>
        <w:t>包</w:t>
      </w:r>
      <w:r w:rsidR="008B0BF2">
        <w:rPr>
          <w:rFonts w:hint="eastAsia"/>
        </w:rPr>
        <w:t>: pip3 install  DjangoUeditor</w:t>
      </w:r>
    </w:p>
    <w:p w:rsidR="00506DF3" w:rsidRDefault="005C7E54" w:rsidP="00506DF3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）这个</w:t>
      </w:r>
      <w:r>
        <w:t>包</w:t>
      </w:r>
      <w:r>
        <w:rPr>
          <w:rFonts w:hint="eastAsia"/>
        </w:rPr>
        <w:t>DjangoUeditor</w:t>
      </w:r>
      <w:r w:rsidR="00506DF3">
        <w:rPr>
          <w:rFonts w:hint="eastAsia"/>
        </w:rPr>
        <w:t>是</w:t>
      </w:r>
      <w:r w:rsidR="00506DF3">
        <w:t>python2</w:t>
      </w:r>
      <w:r w:rsidR="00506DF3">
        <w:rPr>
          <w:rFonts w:hint="eastAsia"/>
        </w:rPr>
        <w:t>版本</w:t>
      </w:r>
      <w:r w:rsidR="00506DF3">
        <w:t>下的，在</w:t>
      </w:r>
      <w:r w:rsidR="00506DF3">
        <w:t>python3</w:t>
      </w:r>
      <w:r w:rsidR="00506DF3">
        <w:rPr>
          <w:rFonts w:hint="eastAsia"/>
        </w:rPr>
        <w:t>下</w:t>
      </w:r>
      <w:r w:rsidR="00506DF3">
        <w:t>运行有问题</w:t>
      </w:r>
      <w:r w:rsidR="00506DF3">
        <w:rPr>
          <w:rFonts w:hint="eastAsia"/>
        </w:rPr>
        <w:t>。</w:t>
      </w:r>
      <w:r w:rsidR="00506DF3">
        <w:t>需要做修改。已经</w:t>
      </w:r>
      <w:r w:rsidR="00506DF3">
        <w:rPr>
          <w:rFonts w:hint="eastAsia"/>
        </w:rPr>
        <w:t>有</w:t>
      </w:r>
      <w:r w:rsidR="00506DF3">
        <w:t>人完成此工作，</w:t>
      </w:r>
      <w:r w:rsidR="00506DF3">
        <w:rPr>
          <w:rFonts w:hint="eastAsia"/>
        </w:rPr>
        <w:t>在</w:t>
      </w:r>
      <w:hyperlink r:id="rId8" w:history="1">
        <w:r w:rsidR="00506DF3" w:rsidRPr="00842DB8">
          <w:rPr>
            <w:rStyle w:val="a4"/>
          </w:rPr>
          <w:t>https://github.com/liyaopinner/DjangoUeditor3_imooc</w:t>
        </w:r>
      </w:hyperlink>
      <w:r w:rsidR="00506DF3">
        <w:rPr>
          <w:rFonts w:hint="eastAsia"/>
        </w:rPr>
        <w:t>下载后</w:t>
      </w:r>
      <w:r w:rsidR="00506DF3">
        <w:t>，解压缩，把解压缩的文件替换到</w:t>
      </w:r>
      <w:r w:rsidR="00506DF3">
        <w:t>site-package</w:t>
      </w:r>
      <w:r w:rsidR="00506DF3">
        <w:t>目录对应的</w:t>
      </w:r>
      <w:r w:rsidR="00506DF3">
        <w:t>djangouedit</w:t>
      </w:r>
      <w:r w:rsidR="00506DF3">
        <w:t>目录的</w:t>
      </w:r>
      <w:r w:rsidR="00506DF3">
        <w:rPr>
          <w:rFonts w:hint="eastAsia"/>
        </w:rPr>
        <w:t>文件</w:t>
      </w:r>
      <w:r w:rsidR="00506DF3">
        <w:t>即可。</w:t>
      </w:r>
    </w:p>
    <w:p w:rsidR="008B0BF2" w:rsidRDefault="00506DF3" w:rsidP="008B0BF2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）修改</w:t>
      </w:r>
      <w:r w:rsidR="008B0BF2">
        <w:rPr>
          <w:rFonts w:hint="eastAsia"/>
        </w:rPr>
        <w:t xml:space="preserve">minicms/settings.py </w:t>
      </w:r>
      <w:r w:rsidR="008B0BF2">
        <w:rPr>
          <w:rFonts w:hint="eastAsia"/>
        </w:rPr>
        <w:t>中加入</w:t>
      </w:r>
      <w:r>
        <w:rPr>
          <w:rFonts w:hint="eastAsia"/>
        </w:rPr>
        <w:t xml:space="preserve"> </w:t>
      </w:r>
      <w:r w:rsidR="008B0BF2">
        <w:rPr>
          <w:rFonts w:hint="eastAsia"/>
        </w:rPr>
        <w:t xml:space="preserve">DjangoUeditor </w:t>
      </w:r>
      <w:r w:rsidR="008B0BF2">
        <w:rPr>
          <w:rFonts w:hint="eastAsia"/>
        </w:rPr>
        <w:t>这个应用</w:t>
      </w:r>
    </w:p>
    <w:p w:rsidR="008B0BF2" w:rsidRDefault="008B0BF2" w:rsidP="00506DF3">
      <w:pPr>
        <w:pStyle w:val="a7"/>
        <w:ind w:firstLine="420"/>
      </w:pPr>
      <w:r>
        <w:t>INSTALLED_APPS = (</w:t>
      </w:r>
    </w:p>
    <w:p w:rsidR="008B0BF2" w:rsidRDefault="008B0BF2" w:rsidP="00506DF3">
      <w:pPr>
        <w:pStyle w:val="a7"/>
        <w:ind w:firstLine="420"/>
      </w:pPr>
      <w:r>
        <w:t xml:space="preserve">    ...</w:t>
      </w:r>
    </w:p>
    <w:p w:rsidR="008B0BF2" w:rsidRDefault="008B0BF2" w:rsidP="00506DF3">
      <w:pPr>
        <w:pStyle w:val="a7"/>
        <w:ind w:firstLine="420"/>
      </w:pPr>
      <w:r>
        <w:t xml:space="preserve">     </w:t>
      </w:r>
    </w:p>
    <w:p w:rsidR="008B0BF2" w:rsidRDefault="008B0BF2" w:rsidP="00506DF3">
      <w:pPr>
        <w:pStyle w:val="a7"/>
        <w:ind w:firstLine="420"/>
      </w:pPr>
      <w:r>
        <w:t xml:space="preserve">    'news',</w:t>
      </w:r>
    </w:p>
    <w:p w:rsidR="008B0BF2" w:rsidRDefault="008B0BF2" w:rsidP="00506DF3">
      <w:pPr>
        <w:pStyle w:val="a7"/>
        <w:ind w:firstLine="420"/>
      </w:pPr>
      <w:r>
        <w:t xml:space="preserve">    'DjangoUeditor',</w:t>
      </w:r>
    </w:p>
    <w:p w:rsidR="008B0BF2" w:rsidRDefault="008B0BF2" w:rsidP="00506DF3">
      <w:pPr>
        <w:pStyle w:val="a7"/>
        <w:ind w:firstLine="420"/>
      </w:pPr>
      <w:r>
        <w:t>)</w:t>
      </w:r>
    </w:p>
    <w:p w:rsidR="008B0BF2" w:rsidRDefault="00506DF3" w:rsidP="008B0BF2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8B0BF2">
        <w:rPr>
          <w:rFonts w:hint="eastAsia"/>
        </w:rPr>
        <w:t xml:space="preserve">minicms/urls.py </w:t>
      </w:r>
      <w:r w:rsidR="008B0BF2">
        <w:rPr>
          <w:rFonts w:hint="eastAsia"/>
        </w:rPr>
        <w:t>中添加：</w:t>
      </w:r>
    </w:p>
    <w:p w:rsidR="008B0BF2" w:rsidRDefault="008B0BF2" w:rsidP="00506DF3">
      <w:pPr>
        <w:pStyle w:val="a7"/>
        <w:ind w:firstLine="420"/>
      </w:pPr>
      <w:r>
        <w:t>from django.conf.urls import include, url</w:t>
      </w:r>
    </w:p>
    <w:p w:rsidR="008B0BF2" w:rsidRDefault="008B0BF2" w:rsidP="00506DF3">
      <w:pPr>
        <w:pStyle w:val="a7"/>
        <w:ind w:firstLine="420"/>
      </w:pPr>
      <w:r>
        <w:t>...</w:t>
      </w:r>
    </w:p>
    <w:p w:rsidR="008B0BF2" w:rsidRDefault="008B0BF2" w:rsidP="00506DF3">
      <w:pPr>
        <w:pStyle w:val="a7"/>
        <w:ind w:firstLine="420"/>
      </w:pPr>
      <w:r>
        <w:t xml:space="preserve">    path('ueditor/', include('DjangoUeditor.urls' )),</w:t>
      </w:r>
    </w:p>
    <w:p w:rsidR="008B0BF2" w:rsidRDefault="008B0BF2" w:rsidP="00506DF3">
      <w:pPr>
        <w:pStyle w:val="a7"/>
        <w:ind w:firstLine="420"/>
      </w:pPr>
    </w:p>
    <w:p w:rsidR="008B0BF2" w:rsidRDefault="00506DF3" w:rsidP="008B0BF2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）为了让上传的图片，文件可以在本地调试的时候可以正常显示，下载。</w:t>
      </w:r>
    </w:p>
    <w:p w:rsidR="008B0BF2" w:rsidRDefault="008B0BF2" w:rsidP="008B0BF2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minicms/settings.py </w:t>
      </w:r>
      <w:r>
        <w:rPr>
          <w:rFonts w:hint="eastAsia"/>
        </w:rPr>
        <w:t>设置</w:t>
      </w:r>
      <w:r>
        <w:rPr>
          <w:rFonts w:hint="eastAsia"/>
        </w:rPr>
        <w:t xml:space="preserve"> static </w:t>
      </w:r>
      <w:r>
        <w:rPr>
          <w:rFonts w:hint="eastAsia"/>
        </w:rPr>
        <w:t>和</w:t>
      </w:r>
      <w:r>
        <w:rPr>
          <w:rFonts w:hint="eastAsia"/>
        </w:rPr>
        <w:t xml:space="preserve"> media</w:t>
      </w:r>
    </w:p>
    <w:p w:rsidR="008B0BF2" w:rsidRDefault="008B0BF2" w:rsidP="00506DF3">
      <w:pPr>
        <w:pStyle w:val="a7"/>
        <w:ind w:firstLine="420"/>
      </w:pPr>
      <w:r>
        <w:t># Static files (CSS, JavaScript, Images)</w:t>
      </w:r>
    </w:p>
    <w:p w:rsidR="008B0BF2" w:rsidRDefault="008B0BF2" w:rsidP="00506DF3">
      <w:pPr>
        <w:pStyle w:val="a7"/>
        <w:ind w:firstLine="420"/>
      </w:pPr>
      <w:r>
        <w:t># https://docs.djangoproject.com/en/1.8/howto/static-files/</w:t>
      </w:r>
    </w:p>
    <w:p w:rsidR="008B0BF2" w:rsidRDefault="008B0BF2" w:rsidP="00506DF3">
      <w:pPr>
        <w:pStyle w:val="a7"/>
        <w:ind w:firstLine="420"/>
      </w:pPr>
      <w:r>
        <w:t>STATIC_URL = '/static/'</w:t>
      </w:r>
    </w:p>
    <w:p w:rsidR="008B0BF2" w:rsidRDefault="008B0BF2" w:rsidP="00506DF3">
      <w:pPr>
        <w:pStyle w:val="a7"/>
        <w:ind w:firstLine="420"/>
      </w:pPr>
      <w:r>
        <w:t>STATIC_ROOT = os.path.join(BASE_DIR, 'static')</w:t>
      </w:r>
    </w:p>
    <w:p w:rsidR="008B0BF2" w:rsidRDefault="008B0BF2" w:rsidP="00506DF3">
      <w:pPr>
        <w:pStyle w:val="a7"/>
        <w:ind w:firstLine="420"/>
      </w:pPr>
      <w:r>
        <w:t xml:space="preserve"> </w:t>
      </w:r>
    </w:p>
    <w:p w:rsidR="008B0BF2" w:rsidRDefault="008B0BF2" w:rsidP="00506DF3">
      <w:pPr>
        <w:pStyle w:val="a7"/>
        <w:ind w:firstLine="420"/>
        <w:rPr>
          <w:rFonts w:hint="eastAsia"/>
        </w:rPr>
      </w:pPr>
      <w:r>
        <w:rPr>
          <w:rFonts w:hint="eastAsia"/>
        </w:rPr>
        <w:t># 公共的 static 文件，比如 jquery.js 可以放这里，这里面的文件夹不能包含 STATIC_ROOT</w:t>
      </w:r>
    </w:p>
    <w:p w:rsidR="008B0BF2" w:rsidRDefault="008B0BF2" w:rsidP="00506DF3">
      <w:pPr>
        <w:pStyle w:val="a7"/>
        <w:ind w:firstLine="420"/>
      </w:pPr>
      <w:r>
        <w:t>STATICFILES_DIRS = (</w:t>
      </w:r>
    </w:p>
    <w:p w:rsidR="008B0BF2" w:rsidRDefault="008B0BF2" w:rsidP="00506DF3">
      <w:pPr>
        <w:pStyle w:val="a7"/>
        <w:ind w:firstLine="420"/>
      </w:pPr>
      <w:r>
        <w:t xml:space="preserve">    os.path.join(BASE_DIR, "common_static"),</w:t>
      </w:r>
    </w:p>
    <w:p w:rsidR="008B0BF2" w:rsidRDefault="008B0BF2" w:rsidP="00506DF3">
      <w:pPr>
        <w:pStyle w:val="a7"/>
        <w:ind w:firstLine="420"/>
      </w:pPr>
      <w:r>
        <w:t>)</w:t>
      </w:r>
    </w:p>
    <w:p w:rsidR="008B0BF2" w:rsidRDefault="008B0BF2" w:rsidP="00506DF3">
      <w:pPr>
        <w:pStyle w:val="a7"/>
        <w:ind w:firstLine="420"/>
      </w:pPr>
      <w:r>
        <w:t xml:space="preserve"> </w:t>
      </w:r>
    </w:p>
    <w:p w:rsidR="008B0BF2" w:rsidRDefault="008B0BF2" w:rsidP="00506DF3">
      <w:pPr>
        <w:pStyle w:val="a7"/>
        <w:ind w:firstLine="420"/>
      </w:pPr>
      <w:r>
        <w:t># upload folder</w:t>
      </w:r>
    </w:p>
    <w:p w:rsidR="008B0BF2" w:rsidRDefault="008B0BF2" w:rsidP="00506DF3">
      <w:pPr>
        <w:pStyle w:val="a7"/>
        <w:ind w:firstLine="420"/>
      </w:pPr>
      <w:r>
        <w:t>MEDIA_URL = '/media/'</w:t>
      </w:r>
    </w:p>
    <w:p w:rsidR="008B0BF2" w:rsidRDefault="008B0BF2" w:rsidP="00506DF3">
      <w:pPr>
        <w:pStyle w:val="a7"/>
        <w:ind w:firstLine="420"/>
      </w:pPr>
      <w:r>
        <w:t>MEDIA_ROOT = os.path.join(BASE_DIR, 'media')</w:t>
      </w:r>
    </w:p>
    <w:p w:rsidR="008B0BF2" w:rsidRDefault="008B0BF2" w:rsidP="008B0BF2">
      <w:pPr>
        <w:ind w:firstLineChars="0" w:firstLine="0"/>
        <w:jc w:val="left"/>
      </w:pPr>
    </w:p>
    <w:p w:rsidR="008B0BF2" w:rsidRDefault="00506DF3" w:rsidP="008B0BF2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8B0BF2">
        <w:rPr>
          <w:rFonts w:hint="eastAsia"/>
        </w:rPr>
        <w:t>在</w:t>
      </w:r>
      <w:r w:rsidR="008B0BF2">
        <w:rPr>
          <w:rFonts w:hint="eastAsia"/>
        </w:rPr>
        <w:t xml:space="preserve"> minicms/urls.py </w:t>
      </w:r>
      <w:r w:rsidR="008B0BF2">
        <w:rPr>
          <w:rFonts w:hint="eastAsia"/>
        </w:rPr>
        <w:t>最后加入以下代码：</w:t>
      </w:r>
    </w:p>
    <w:p w:rsidR="008B0BF2" w:rsidRDefault="008B0BF2" w:rsidP="00506DF3">
      <w:pPr>
        <w:pStyle w:val="a7"/>
        <w:ind w:firstLine="420"/>
      </w:pPr>
      <w:r>
        <w:t># use Django server /media/ files</w:t>
      </w:r>
    </w:p>
    <w:p w:rsidR="008B0BF2" w:rsidRDefault="008B0BF2" w:rsidP="00506DF3">
      <w:pPr>
        <w:pStyle w:val="a7"/>
        <w:ind w:firstLine="420"/>
      </w:pPr>
      <w:r>
        <w:t>from django.conf import settings</w:t>
      </w:r>
    </w:p>
    <w:p w:rsidR="00506DF3" w:rsidRDefault="00506DF3" w:rsidP="00506DF3">
      <w:pPr>
        <w:pStyle w:val="a7"/>
        <w:ind w:firstLine="420"/>
      </w:pPr>
    </w:p>
    <w:p w:rsidR="00506DF3" w:rsidRDefault="00506DF3" w:rsidP="00506DF3">
      <w:pPr>
        <w:pStyle w:val="a7"/>
        <w:ind w:firstLine="420"/>
        <w:rPr>
          <w:rFonts w:hint="eastAsia"/>
        </w:rPr>
      </w:pPr>
      <w:r>
        <w:t>#</w:t>
      </w:r>
      <w:r>
        <w:rPr>
          <w:rFonts w:hint="eastAsia"/>
        </w:rPr>
        <w:t>原有</w:t>
      </w:r>
      <w:r>
        <w:t>的urlpatterns</w:t>
      </w:r>
      <w:r>
        <w:rPr>
          <w:rFonts w:hint="eastAsia"/>
        </w:rPr>
        <w:t>，</w:t>
      </w:r>
      <w:r>
        <w:t>下面的代码一定要放在原有的urlpatterns</w:t>
      </w:r>
      <w:r>
        <w:rPr>
          <w:rFonts w:hint="eastAsia"/>
        </w:rPr>
        <w:t>后面</w:t>
      </w:r>
    </w:p>
    <w:p w:rsidR="008B0BF2" w:rsidRDefault="008B0BF2" w:rsidP="00506DF3">
      <w:pPr>
        <w:pStyle w:val="a7"/>
        <w:ind w:firstLine="420"/>
      </w:pPr>
      <w:r>
        <w:t>if settings.DEBUG:</w:t>
      </w:r>
    </w:p>
    <w:p w:rsidR="008B0BF2" w:rsidRDefault="008B0BF2" w:rsidP="00506DF3">
      <w:pPr>
        <w:pStyle w:val="a7"/>
        <w:ind w:firstLine="420"/>
      </w:pPr>
      <w:r>
        <w:lastRenderedPageBreak/>
        <w:t xml:space="preserve">    from django.conf.urls.static import static</w:t>
      </w:r>
    </w:p>
    <w:p w:rsidR="008B0BF2" w:rsidRDefault="008B0BF2" w:rsidP="00506DF3">
      <w:pPr>
        <w:pStyle w:val="a7"/>
        <w:ind w:firstLine="420"/>
      </w:pPr>
      <w:r>
        <w:t xml:space="preserve">    urlpatterns += static(</w:t>
      </w:r>
    </w:p>
    <w:p w:rsidR="008B0BF2" w:rsidRDefault="008B0BF2" w:rsidP="00506DF3">
      <w:pPr>
        <w:pStyle w:val="a7"/>
        <w:ind w:firstLine="420"/>
      </w:pPr>
      <w:r>
        <w:t xml:space="preserve">        settings.MEDIA_URL, document_root=settings.MEDIA_ROOT)</w:t>
      </w:r>
    </w:p>
    <w:p w:rsidR="008B0BF2" w:rsidRDefault="008B0BF2" w:rsidP="008B0BF2">
      <w:pPr>
        <w:ind w:firstLineChars="0" w:firstLine="0"/>
        <w:jc w:val="left"/>
      </w:pPr>
    </w:p>
    <w:p w:rsidR="008B0BF2" w:rsidRDefault="001C3DE1" w:rsidP="008B0BF2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8B0BF2">
        <w:rPr>
          <w:rFonts w:hint="eastAsia"/>
        </w:rPr>
        <w:t>修改</w:t>
      </w:r>
      <w:r w:rsidR="008B0BF2">
        <w:rPr>
          <w:rFonts w:hint="eastAsia"/>
        </w:rPr>
        <w:t xml:space="preserve"> models.py</w:t>
      </w:r>
    </w:p>
    <w:p w:rsidR="008B0BF2" w:rsidRDefault="008B0BF2" w:rsidP="001C3DE1">
      <w:pPr>
        <w:pStyle w:val="a7"/>
        <w:ind w:firstLine="420"/>
        <w:rPr>
          <w:rFonts w:hint="eastAsia"/>
        </w:rPr>
      </w:pPr>
      <w:r>
        <w:rPr>
          <w:rFonts w:hint="eastAsia"/>
        </w:rPr>
        <w:t># 引入这个 Field，其它的不要变</w:t>
      </w:r>
    </w:p>
    <w:p w:rsidR="008B0BF2" w:rsidRDefault="008B0BF2" w:rsidP="001C3DE1">
      <w:pPr>
        <w:pStyle w:val="a7"/>
        <w:ind w:firstLine="420"/>
      </w:pPr>
      <w:r>
        <w:t>from DjangoUeditor.models import UEditorField</w:t>
      </w:r>
    </w:p>
    <w:p w:rsidR="008B0BF2" w:rsidRDefault="008B0BF2" w:rsidP="001C3DE1">
      <w:pPr>
        <w:pStyle w:val="a7"/>
        <w:ind w:firstLine="420"/>
      </w:pPr>
    </w:p>
    <w:p w:rsidR="008B0BF2" w:rsidRDefault="008B0BF2" w:rsidP="001C3DE1">
      <w:pPr>
        <w:pStyle w:val="a7"/>
        <w:ind w:firstLine="420"/>
      </w:pPr>
      <w:r>
        <w:t xml:space="preserve"> </w:t>
      </w:r>
    </w:p>
    <w:p w:rsidR="008B0BF2" w:rsidRDefault="008B0BF2" w:rsidP="001C3DE1">
      <w:pPr>
        <w:pStyle w:val="a7"/>
        <w:ind w:firstLine="420"/>
      </w:pPr>
      <w:r>
        <w:t>class Article(models.Model):</w:t>
      </w:r>
    </w:p>
    <w:p w:rsidR="008B0BF2" w:rsidRDefault="008B0BF2" w:rsidP="001C3DE1">
      <w:pPr>
        <w:pStyle w:val="a7"/>
        <w:ind w:firstLine="420"/>
        <w:rPr>
          <w:rFonts w:hint="eastAsia"/>
        </w:rPr>
      </w:pPr>
      <w:r>
        <w:rPr>
          <w:rFonts w:hint="eastAsia"/>
        </w:rPr>
        <w:t xml:space="preserve">    ...省略</w:t>
      </w:r>
    </w:p>
    <w:p w:rsidR="008B0BF2" w:rsidRDefault="008B0BF2" w:rsidP="001C3DE1">
      <w:pPr>
        <w:pStyle w:val="a7"/>
        <w:ind w:firstLine="420"/>
      </w:pPr>
      <w:r>
        <w:t xml:space="preserve">     </w:t>
      </w:r>
    </w:p>
    <w:p w:rsidR="008B0BF2" w:rsidRDefault="008B0BF2" w:rsidP="001C3DE1">
      <w:pPr>
        <w:pStyle w:val="a7"/>
        <w:ind w:firstLine="420"/>
        <w:rPr>
          <w:rFonts w:hint="eastAsia"/>
        </w:rPr>
      </w:pPr>
      <w:r>
        <w:rPr>
          <w:rFonts w:hint="eastAsia"/>
        </w:rPr>
        <w:t xml:space="preserve">    #仅修改 content 字段</w:t>
      </w:r>
    </w:p>
    <w:p w:rsidR="000A7272" w:rsidRDefault="008B0BF2" w:rsidP="000A7272">
      <w:pPr>
        <w:pStyle w:val="a7"/>
        <w:ind w:firstLine="420"/>
      </w:pPr>
      <w:r>
        <w:rPr>
          <w:rFonts w:hint="eastAsia"/>
        </w:rPr>
        <w:t xml:space="preserve">    </w:t>
      </w:r>
      <w:r w:rsidR="000A7272" w:rsidRPr="000A7272">
        <w:rPr>
          <w:rFonts w:hint="eastAsia"/>
        </w:rPr>
        <w:t>content = UEditorField(verbose_name='内容',width=800, height=300, toolbars="full", imagePath="uploads/images/", filePath="uploads/files/", upload_settings={"imageMaxSize":12040000},default='')</w:t>
      </w:r>
    </w:p>
    <w:p w:rsidR="008B0BF2" w:rsidRDefault="008B0BF2" w:rsidP="000A7272">
      <w:pPr>
        <w:pStyle w:val="a7"/>
        <w:ind w:firstLine="420"/>
      </w:pPr>
      <w:r>
        <w:t xml:space="preserve">    ...</w:t>
      </w:r>
    </w:p>
    <w:p w:rsidR="008B0BF2" w:rsidRDefault="008B0BF2" w:rsidP="001C3DE1">
      <w:pPr>
        <w:pStyle w:val="a7"/>
        <w:ind w:firstLine="420"/>
      </w:pPr>
    </w:p>
    <w:p w:rsidR="003E60AA" w:rsidRDefault="003E60AA" w:rsidP="008B0BF2">
      <w:pPr>
        <w:ind w:firstLineChars="0" w:firstLine="0"/>
        <w:jc w:val="left"/>
      </w:pPr>
    </w:p>
    <w:p w:rsidR="003E60AA" w:rsidRDefault="003E60AA" w:rsidP="008B0BF2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）重新</w:t>
      </w:r>
      <w:r>
        <w:t>启动</w:t>
      </w:r>
      <w:r>
        <w:t>django server</w:t>
      </w:r>
      <w:r>
        <w:t>，测试富文本编辑器，</w:t>
      </w:r>
      <w:r>
        <w:rPr>
          <w:rFonts w:hint="eastAsia"/>
        </w:rPr>
        <w:t>可能</w:t>
      </w:r>
      <w:r>
        <w:t>出现以下</w:t>
      </w:r>
      <w:r>
        <w:rPr>
          <w:rFonts w:hint="eastAsia"/>
        </w:rPr>
        <w:t>错误</w:t>
      </w:r>
      <w:r>
        <w:t>提示：</w:t>
      </w:r>
    </w:p>
    <w:p w:rsidR="008B0BF2" w:rsidRDefault="008B0BF2" w:rsidP="003E60AA">
      <w:pPr>
        <w:pStyle w:val="a9"/>
        <w:numPr>
          <w:ilvl w:val="0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DjangoUeditor ImportError: No module named </w:t>
      </w:r>
      <w:r>
        <w:rPr>
          <w:rFonts w:hint="eastAsia"/>
        </w:rPr>
        <w:t>‘</w:t>
      </w:r>
      <w:r>
        <w:rPr>
          <w:rFonts w:hint="eastAsia"/>
        </w:rPr>
        <w:t>widgets</w:t>
      </w:r>
      <w:r>
        <w:rPr>
          <w:rFonts w:hint="eastAsia"/>
        </w:rPr>
        <w:t>’的解决办法</w:t>
      </w:r>
    </w:p>
    <w:p w:rsidR="008B0BF2" w:rsidRDefault="008B0BF2" w:rsidP="003E60AA">
      <w:pPr>
        <w:ind w:leftChars="100" w:left="240" w:firstLineChars="0" w:firstLine="0"/>
        <w:jc w:val="left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ueditor</w:t>
      </w:r>
      <w:r w:rsidR="003E60AA">
        <w:rPr>
          <w:rFonts w:hint="eastAsia"/>
        </w:rPr>
        <w:t>为百度开发的一款富文本编辑框，现已停止维护。</w:t>
      </w:r>
      <w:r>
        <w:rPr>
          <w:rFonts w:hint="eastAsia"/>
        </w:rPr>
        <w:t>python2</w:t>
      </w:r>
      <w:r>
        <w:rPr>
          <w:rFonts w:hint="eastAsia"/>
        </w:rPr>
        <w:t>，则直接</w:t>
      </w:r>
      <w:r>
        <w:rPr>
          <w:rFonts w:hint="eastAsia"/>
        </w:rPr>
        <w:t>pip install djangoueditor</w:t>
      </w:r>
      <w:r w:rsidR="003E60AA">
        <w:rPr>
          <w:rFonts w:hint="eastAsia"/>
        </w:rPr>
        <w:t>，</w:t>
      </w:r>
      <w:r>
        <w:rPr>
          <w:rFonts w:hint="eastAsia"/>
        </w:rPr>
        <w:t>python3</w:t>
      </w:r>
      <w:r>
        <w:rPr>
          <w:rFonts w:hint="eastAsia"/>
        </w:rPr>
        <w:t>以上的版本需要下载压缩包解压安装</w:t>
      </w:r>
      <w:r w:rsidR="003E60AA">
        <w:rPr>
          <w:rFonts w:hint="eastAsia"/>
        </w:rPr>
        <w:t>。前面</w:t>
      </w:r>
      <w:r w:rsidR="003E60AA">
        <w:t>的（</w:t>
      </w:r>
      <w:r w:rsidR="003E60AA">
        <w:rPr>
          <w:rFonts w:hint="eastAsia"/>
        </w:rPr>
        <w:t>1</w:t>
      </w:r>
      <w:r w:rsidR="003E60AA">
        <w:t>）</w:t>
      </w:r>
      <w:r w:rsidR="003E60AA">
        <w:rPr>
          <w:rFonts w:hint="eastAsia"/>
        </w:rPr>
        <w:t>和</w:t>
      </w:r>
      <w:r w:rsidR="003E60AA">
        <w:t>（</w:t>
      </w:r>
      <w:r w:rsidR="003E60AA">
        <w:rPr>
          <w:rFonts w:hint="eastAsia"/>
        </w:rPr>
        <w:t>2</w:t>
      </w:r>
      <w:r w:rsidR="003E60AA">
        <w:t>）</w:t>
      </w:r>
      <w:r w:rsidR="003E60AA">
        <w:rPr>
          <w:rFonts w:hint="eastAsia"/>
        </w:rPr>
        <w:t>就是</w:t>
      </w:r>
      <w:r w:rsidR="003E60AA">
        <w:t>针对这个错误的处理方法。</w:t>
      </w:r>
    </w:p>
    <w:p w:rsidR="008B0BF2" w:rsidRDefault="008B0BF2" w:rsidP="003E60AA">
      <w:pPr>
        <w:pStyle w:val="a9"/>
        <w:numPr>
          <w:ilvl w:val="0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报错</w:t>
      </w:r>
      <w:r>
        <w:rPr>
          <w:rFonts w:hint="eastAsia"/>
        </w:rPr>
        <w:t>93</w:t>
      </w:r>
      <w:r>
        <w:rPr>
          <w:rFonts w:hint="eastAsia"/>
        </w:rPr>
        <w:t>行：</w:t>
      </w:r>
      <w:r>
        <w:rPr>
          <w:rFonts w:hint="eastAsia"/>
        </w:rPr>
        <w:t>boundfield.py in as_widget, line 93</w:t>
      </w:r>
    </w:p>
    <w:p w:rsidR="008B0BF2" w:rsidRDefault="004C4CC2" w:rsidP="008B0BF2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这个</w:t>
      </w:r>
      <w:r>
        <w:t>文件在</w:t>
      </w:r>
      <w:r w:rsidRPr="004C4CC2">
        <w:t>\site-packages\django\forms</w:t>
      </w:r>
      <w:r>
        <w:rPr>
          <w:rFonts w:hint="eastAsia"/>
        </w:rPr>
        <w:t>\</w:t>
      </w:r>
      <w:r w:rsidRPr="004C4CC2">
        <w:rPr>
          <w:rFonts w:hint="eastAsia"/>
        </w:rPr>
        <w:t xml:space="preserve"> </w:t>
      </w:r>
      <w:r>
        <w:rPr>
          <w:rFonts w:hint="eastAsia"/>
        </w:rPr>
        <w:t>boundfield.py</w:t>
      </w:r>
      <w:r>
        <w:rPr>
          <w:rFonts w:hint="eastAsia"/>
        </w:rPr>
        <w:t>，</w:t>
      </w:r>
      <w:r>
        <w:t>网上提供的解决方案是注释</w:t>
      </w:r>
      <w:r>
        <w:rPr>
          <w:rFonts w:hint="eastAsia"/>
        </w:rPr>
        <w:t>这一行</w:t>
      </w:r>
      <w:r>
        <w:t>即可。</w:t>
      </w:r>
    </w:p>
    <w:p w:rsidR="008B0BF2" w:rsidRDefault="004C4CC2" w:rsidP="004C4CC2">
      <w:pPr>
        <w:pStyle w:val="a7"/>
        <w:ind w:firstLine="420"/>
      </w:pPr>
      <w:r w:rsidRPr="004C4CC2">
        <w:t>#renderer=self.form.renderer,</w:t>
      </w:r>
    </w:p>
    <w:p w:rsidR="008669C9" w:rsidRDefault="00DB067E" w:rsidP="00DB067E">
      <w:pPr>
        <w:pStyle w:val="1"/>
      </w:pPr>
      <w:r w:rsidRPr="00DB067E">
        <w:rPr>
          <w:rFonts w:hint="eastAsia"/>
        </w:rPr>
        <w:t>前台内容显示</w:t>
      </w:r>
    </w:p>
    <w:p w:rsidR="00A31D8D" w:rsidRDefault="00A31D8D" w:rsidP="00A31D8D">
      <w:pPr>
        <w:ind w:firstLine="480"/>
      </w:pPr>
      <w:r w:rsidRPr="00A31D8D">
        <w:rPr>
          <w:rFonts w:hint="eastAsia"/>
        </w:rPr>
        <w:t>首页显示一些栏目，每个栏目显示五篇相关的文章，栏目可以点击进去，文章也可以点击进去。</w:t>
      </w:r>
    </w:p>
    <w:p w:rsidR="00A31D8D" w:rsidRDefault="00A31D8D" w:rsidP="00A31D8D">
      <w:pPr>
        <w:pStyle w:val="2"/>
        <w:spacing w:before="156" w:after="312"/>
      </w:pPr>
      <w:r>
        <w:rPr>
          <w:rFonts w:hint="eastAsia"/>
        </w:rPr>
        <w:lastRenderedPageBreak/>
        <w:t>网址与内容</w:t>
      </w:r>
      <w:r w:rsidRPr="00A31D8D">
        <w:rPr>
          <w:rFonts w:hint="eastAsia"/>
        </w:rPr>
        <w:t>关联</w:t>
      </w:r>
    </w:p>
    <w:p w:rsidR="009F7462" w:rsidRDefault="00A31D8D" w:rsidP="00A31D8D">
      <w:pPr>
        <w:ind w:firstLine="480"/>
      </w:pPr>
      <w:r w:rsidRPr="00A31D8D">
        <w:rPr>
          <w:rFonts w:hint="eastAsia"/>
        </w:rPr>
        <w:t xml:space="preserve">/column/column_slug/ </w:t>
      </w:r>
      <w:r w:rsidRPr="00A31D8D">
        <w:rPr>
          <w:rFonts w:hint="eastAsia"/>
        </w:rPr>
        <w:t>访问栏目的内容</w:t>
      </w:r>
    </w:p>
    <w:p w:rsidR="00A31D8D" w:rsidRDefault="00A31D8D" w:rsidP="00A31D8D">
      <w:pPr>
        <w:ind w:firstLine="480"/>
      </w:pPr>
      <w:r w:rsidRPr="00A31D8D">
        <w:rPr>
          <w:rFonts w:hint="eastAsia"/>
        </w:rPr>
        <w:t xml:space="preserve">/news/article_slug/ </w:t>
      </w:r>
      <w:r w:rsidRPr="00A31D8D">
        <w:rPr>
          <w:rFonts w:hint="eastAsia"/>
        </w:rPr>
        <w:t>查看文章详情</w:t>
      </w:r>
    </w:p>
    <w:p w:rsidR="009F7462" w:rsidRPr="009F7462" w:rsidRDefault="009F7462" w:rsidP="009F7462">
      <w:pPr>
        <w:ind w:firstLine="480"/>
      </w:pPr>
      <w:r w:rsidRPr="009F7462">
        <w:t>修改</w:t>
      </w:r>
      <w:r w:rsidRPr="009F7462">
        <w:t xml:space="preserve"> minicms/urls.py </w:t>
      </w:r>
      <w:r w:rsidRPr="009F7462">
        <w:t>添加上面的规则：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9F7462" w:rsidRPr="009F7462" w:rsidTr="009F7462">
        <w:trPr>
          <w:tblCellSpacing w:w="0" w:type="dxa"/>
        </w:trPr>
        <w:tc>
          <w:tcPr>
            <w:tcW w:w="0" w:type="auto"/>
            <w:vAlign w:val="center"/>
            <w:hideMark/>
          </w:tcPr>
          <w:p w:rsidR="009F7462" w:rsidRPr="009F7462" w:rsidRDefault="009F7462" w:rsidP="009F7462">
            <w:pPr>
              <w:widowControl/>
              <w:spacing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0"/>
                <w:szCs w:val="24"/>
              </w:rPr>
            </w:pPr>
          </w:p>
        </w:tc>
      </w:tr>
    </w:tbl>
    <w:p w:rsidR="009F7462" w:rsidRPr="009F7462" w:rsidRDefault="009F7462" w:rsidP="009F7462">
      <w:pPr>
        <w:pStyle w:val="a7"/>
        <w:ind w:leftChars="100" w:left="240" w:firstLineChars="0" w:firstLine="0"/>
      </w:pPr>
      <w:r w:rsidRPr="009F7462">
        <w:t>url(r'^$', 'news.views.index', name='index'),</w:t>
      </w:r>
    </w:p>
    <w:p w:rsidR="009F7462" w:rsidRPr="009F7462" w:rsidRDefault="009F7462" w:rsidP="009F7462">
      <w:pPr>
        <w:pStyle w:val="a7"/>
        <w:ind w:leftChars="100" w:left="240" w:firstLineChars="0" w:firstLine="0"/>
      </w:pPr>
      <w:r w:rsidRPr="009F7462">
        <w:t>url(r'^column/(?P&lt;column_slug&gt;[^/]+)/$', 'news.views.column_detail', name='column'),</w:t>
      </w:r>
    </w:p>
    <w:p w:rsidR="009F7462" w:rsidRPr="009F7462" w:rsidRDefault="009F7462" w:rsidP="009F7462">
      <w:pPr>
        <w:pStyle w:val="a7"/>
        <w:ind w:leftChars="100" w:left="240" w:firstLineChars="0" w:firstLine="0"/>
      </w:pPr>
      <w:r w:rsidRPr="009F7462">
        <w:t>url(r'^news/(?P&lt;article_slug&gt;[^/]+)/$', 'news.views.article_detail', name='article'),</w:t>
      </w:r>
    </w:p>
    <w:p w:rsidR="009F7462" w:rsidRPr="009F7462" w:rsidRDefault="009F7462" w:rsidP="009F7462">
      <w:pPr>
        <w:pStyle w:val="a7"/>
        <w:ind w:leftChars="100" w:left="240" w:firstLineChars="0" w:firstLine="0"/>
      </w:pPr>
      <w:r w:rsidRPr="009F7462">
        <w:t>url(r'^admin/', include(admin.site.urls)),</w:t>
      </w:r>
    </w:p>
    <w:p w:rsidR="00A63700" w:rsidRDefault="00A63700" w:rsidP="00A31D8D">
      <w:pPr>
        <w:ind w:firstLine="480"/>
      </w:pPr>
    </w:p>
    <w:p w:rsidR="009F7462" w:rsidRDefault="00A63700" w:rsidP="00A31D8D">
      <w:pPr>
        <w:ind w:firstLine="480"/>
      </w:pPr>
      <w:r>
        <w:rPr>
          <w:rFonts w:hint="eastAsia"/>
        </w:rPr>
        <w:t>以下</w:t>
      </w:r>
      <w:r w:rsidRPr="00A63700">
        <w:rPr>
          <w:rFonts w:hint="eastAsia"/>
        </w:rPr>
        <w:t>不用通用视图，因为通用视图都帮大家做好了，学不到什么东西</w:t>
      </w:r>
    </w:p>
    <w:p w:rsidR="00A63700" w:rsidRDefault="00A63700" w:rsidP="00A63700">
      <w:pPr>
        <w:pStyle w:val="a7"/>
        <w:ind w:firstLine="420"/>
      </w:pPr>
      <w:r>
        <w:t># -*- coding: utf-8 -*-</w:t>
      </w:r>
    </w:p>
    <w:p w:rsidR="00A63700" w:rsidRDefault="00A63700" w:rsidP="00A63700">
      <w:pPr>
        <w:pStyle w:val="a7"/>
        <w:ind w:firstLine="420"/>
      </w:pPr>
      <w:r>
        <w:t>from django.shortcuts import render</w:t>
      </w:r>
    </w:p>
    <w:p w:rsidR="00A63700" w:rsidRDefault="00A63700" w:rsidP="00A63700">
      <w:pPr>
        <w:pStyle w:val="a7"/>
        <w:ind w:firstLine="420"/>
      </w:pPr>
      <w:r>
        <w:t>from django.http import HttpResponse</w:t>
      </w:r>
    </w:p>
    <w:p w:rsidR="00A63700" w:rsidRDefault="00A63700" w:rsidP="00A63700">
      <w:pPr>
        <w:pStyle w:val="a7"/>
        <w:ind w:firstLine="420"/>
      </w:pPr>
      <w:r>
        <w:t xml:space="preserve">  </w:t>
      </w:r>
    </w:p>
    <w:p w:rsidR="00A63700" w:rsidRDefault="00A63700" w:rsidP="00A63700">
      <w:pPr>
        <w:pStyle w:val="a7"/>
        <w:ind w:firstLine="420"/>
      </w:pPr>
      <w:r>
        <w:t>def index(request):</w:t>
      </w:r>
    </w:p>
    <w:p w:rsidR="00A63700" w:rsidRDefault="00A63700" w:rsidP="00A63700">
      <w:pPr>
        <w:pStyle w:val="a7"/>
        <w:ind w:firstLine="420"/>
        <w:rPr>
          <w:rFonts w:hint="eastAsia"/>
        </w:rPr>
      </w:pPr>
      <w:r>
        <w:rPr>
          <w:rFonts w:hint="eastAsia"/>
        </w:rPr>
        <w:t xml:space="preserve">    return HttpResponse(u'欢迎学习Django')</w:t>
      </w:r>
    </w:p>
    <w:p w:rsidR="00A63700" w:rsidRDefault="00A63700" w:rsidP="00A63700">
      <w:pPr>
        <w:pStyle w:val="a7"/>
        <w:ind w:firstLine="420"/>
      </w:pPr>
      <w:r>
        <w:t xml:space="preserve">  </w:t>
      </w:r>
    </w:p>
    <w:p w:rsidR="00A63700" w:rsidRDefault="00A63700" w:rsidP="00A63700">
      <w:pPr>
        <w:pStyle w:val="a7"/>
        <w:ind w:firstLine="420"/>
      </w:pPr>
      <w:r>
        <w:t>def column_detail(request, column_slug):</w:t>
      </w:r>
    </w:p>
    <w:p w:rsidR="00A63700" w:rsidRDefault="00A63700" w:rsidP="00A63700">
      <w:pPr>
        <w:pStyle w:val="a7"/>
        <w:ind w:firstLine="420"/>
      </w:pPr>
      <w:r>
        <w:t xml:space="preserve">    return HttpResponse('column slug: ' + column_slug)</w:t>
      </w:r>
    </w:p>
    <w:p w:rsidR="00A63700" w:rsidRDefault="00A63700" w:rsidP="00A63700">
      <w:pPr>
        <w:pStyle w:val="a7"/>
        <w:ind w:firstLine="420"/>
      </w:pPr>
      <w:r>
        <w:t xml:space="preserve"> </w:t>
      </w:r>
    </w:p>
    <w:p w:rsidR="00A63700" w:rsidRDefault="00A63700" w:rsidP="00A63700">
      <w:pPr>
        <w:pStyle w:val="a7"/>
        <w:ind w:firstLine="420"/>
      </w:pPr>
      <w:r>
        <w:t xml:space="preserve"> </w:t>
      </w:r>
    </w:p>
    <w:p w:rsidR="00A63700" w:rsidRDefault="00A63700" w:rsidP="00A63700">
      <w:pPr>
        <w:pStyle w:val="a7"/>
        <w:ind w:firstLine="420"/>
      </w:pPr>
      <w:r>
        <w:t>def article_detail(request, article_slug):</w:t>
      </w:r>
    </w:p>
    <w:p w:rsidR="00A63700" w:rsidRDefault="00A63700" w:rsidP="00A63700">
      <w:pPr>
        <w:pStyle w:val="a7"/>
        <w:ind w:firstLine="420"/>
      </w:pPr>
      <w:r>
        <w:t xml:space="preserve">    return HttpResponse('article slug: ' + article_slug)</w:t>
      </w:r>
    </w:p>
    <w:p w:rsidR="002D247D" w:rsidRDefault="002D247D" w:rsidP="002D247D">
      <w:pPr>
        <w:ind w:firstLine="480"/>
      </w:pPr>
      <w:r w:rsidRPr="002D247D">
        <w:rPr>
          <w:rFonts w:hint="eastAsia"/>
        </w:rPr>
        <w:t>访问比如：</w:t>
      </w:r>
      <w:hyperlink r:id="rId9" w:history="1">
        <w:r w:rsidRPr="00842DB8">
          <w:rPr>
            <w:rStyle w:val="a4"/>
            <w:rFonts w:hint="eastAsia"/>
          </w:rPr>
          <w:t>http://127.0.0.1:800</w:t>
        </w:r>
        <w:r w:rsidRPr="00842DB8">
          <w:rPr>
            <w:rStyle w:val="a4"/>
          </w:rPr>
          <w:t>0</w:t>
        </w:r>
        <w:r w:rsidRPr="00842DB8">
          <w:rPr>
            <w:rStyle w:val="a4"/>
            <w:rFonts w:hint="eastAsia"/>
          </w:rPr>
          <w:t>/column/tech/</w:t>
        </w:r>
      </w:hyperlink>
    </w:p>
    <w:p w:rsidR="002D247D" w:rsidRDefault="002D247D" w:rsidP="002D247D">
      <w:pPr>
        <w:ind w:firstLine="480"/>
      </w:pPr>
    </w:p>
    <w:p w:rsidR="002D247D" w:rsidRDefault="002D247D" w:rsidP="002D247D">
      <w:pPr>
        <w:pStyle w:val="2"/>
        <w:spacing w:before="156" w:after="312"/>
      </w:pPr>
      <w:r w:rsidRPr="002D247D">
        <w:rPr>
          <w:rFonts w:hint="eastAsia"/>
        </w:rPr>
        <w:t>用代码来生成相关的网址</w:t>
      </w:r>
    </w:p>
    <w:p w:rsidR="002D247D" w:rsidRDefault="002D247D" w:rsidP="002D247D">
      <w:pPr>
        <w:ind w:firstLine="480"/>
        <w:rPr>
          <w:rFonts w:hint="eastAsia"/>
        </w:rPr>
      </w:pPr>
      <w:r w:rsidRPr="002D247D">
        <w:rPr>
          <w:rFonts w:hint="eastAsia"/>
        </w:rPr>
        <w:t>运行</w:t>
      </w:r>
      <w:r w:rsidRPr="002D247D">
        <w:rPr>
          <w:rFonts w:hint="eastAsia"/>
        </w:rPr>
        <w:t xml:space="preserve"> python manage.py shell </w:t>
      </w:r>
      <w:r w:rsidRPr="002D247D">
        <w:rPr>
          <w:rFonts w:hint="eastAsia"/>
        </w:rPr>
        <w:t>进入有项目环境的终端</w:t>
      </w:r>
      <w:r>
        <w:rPr>
          <w:rFonts w:hint="eastAsia"/>
        </w:rPr>
        <w:t>，</w:t>
      </w:r>
      <w:r>
        <w:rPr>
          <w:rFonts w:hint="eastAsia"/>
        </w:rPr>
        <w:t>相当于下面两句：</w:t>
      </w:r>
    </w:p>
    <w:p w:rsidR="002D247D" w:rsidRDefault="002D247D" w:rsidP="002D247D">
      <w:pPr>
        <w:pStyle w:val="a7"/>
        <w:ind w:firstLine="420"/>
      </w:pPr>
      <w:r>
        <w:t>python</w:t>
      </w:r>
    </w:p>
    <w:p w:rsidR="002D247D" w:rsidRDefault="002D247D" w:rsidP="002D247D">
      <w:pPr>
        <w:pStyle w:val="a7"/>
        <w:ind w:firstLine="420"/>
      </w:pPr>
      <w:r>
        <w:t>from minicms.wsgi import *</w:t>
      </w:r>
    </w:p>
    <w:p w:rsidR="000A44B0" w:rsidRDefault="000A44B0" w:rsidP="000A44B0">
      <w:pPr>
        <w:ind w:firstLine="480"/>
      </w:pPr>
      <w:r>
        <w:rPr>
          <w:rFonts w:hint="eastAsia"/>
        </w:rPr>
        <w:t>运行</w:t>
      </w:r>
    </w:p>
    <w:p w:rsidR="000A44B0" w:rsidRDefault="000A44B0" w:rsidP="000A44B0">
      <w:pPr>
        <w:pStyle w:val="a7"/>
        <w:ind w:firstLine="420"/>
      </w:pPr>
      <w:r>
        <w:t>&gt;&gt;&gt; from django.core.urlresolvers import reverse</w:t>
      </w:r>
    </w:p>
    <w:p w:rsidR="00270AA4" w:rsidRPr="00270AA4" w:rsidRDefault="00270AA4" w:rsidP="000A44B0">
      <w:pPr>
        <w:pStyle w:val="a7"/>
        <w:ind w:firstLine="420"/>
        <w:rPr>
          <w:rFonts w:hint="eastAsia"/>
          <w:color w:val="FF0000"/>
        </w:rPr>
      </w:pPr>
      <w:r w:rsidRPr="00270AA4">
        <w:rPr>
          <w:rFonts w:hint="eastAsia"/>
          <w:color w:val="FF0000"/>
        </w:rPr>
        <w:t>这个</w:t>
      </w:r>
      <w:r w:rsidRPr="00270AA4">
        <w:rPr>
          <w:color w:val="FF0000"/>
        </w:rPr>
        <w:t>有错，应该是</w:t>
      </w:r>
      <w:r w:rsidRPr="00270AA4">
        <w:rPr>
          <w:rFonts w:hint="eastAsia"/>
          <w:color w:val="FF0000"/>
        </w:rPr>
        <w:t xml:space="preserve"> from django.urls import reverse</w:t>
      </w:r>
    </w:p>
    <w:p w:rsidR="000A44B0" w:rsidRDefault="000A44B0" w:rsidP="000A44B0">
      <w:pPr>
        <w:pStyle w:val="a7"/>
        <w:ind w:firstLine="420"/>
      </w:pPr>
      <w:r>
        <w:t xml:space="preserve">&gt;&gt;&gt; </w:t>
      </w:r>
    </w:p>
    <w:p w:rsidR="000A44B0" w:rsidRDefault="000A44B0" w:rsidP="000A44B0">
      <w:pPr>
        <w:pStyle w:val="a7"/>
        <w:ind w:firstLine="420"/>
      </w:pPr>
      <w:r>
        <w:lastRenderedPageBreak/>
        <w:t>&gt;&gt;&gt; # column</w:t>
      </w:r>
    </w:p>
    <w:p w:rsidR="000A44B0" w:rsidRDefault="000A44B0" w:rsidP="000A44B0">
      <w:pPr>
        <w:pStyle w:val="a7"/>
        <w:ind w:firstLine="420"/>
      </w:pPr>
      <w:r>
        <w:t>&gt;&gt;&gt; reverse('column', args=('tech',))</w:t>
      </w:r>
    </w:p>
    <w:p w:rsidR="000A44B0" w:rsidRDefault="000A44B0" w:rsidP="000A44B0">
      <w:pPr>
        <w:pStyle w:val="a7"/>
        <w:ind w:firstLine="420"/>
      </w:pPr>
      <w:r>
        <w:t>u'/column/tech/'</w:t>
      </w:r>
    </w:p>
    <w:p w:rsidR="000A44B0" w:rsidRDefault="000A44B0" w:rsidP="000A44B0">
      <w:pPr>
        <w:pStyle w:val="a7"/>
        <w:ind w:firstLine="420"/>
      </w:pPr>
      <w:r>
        <w:t>&gt;&gt;&gt; reverse('column', args=('sports',))</w:t>
      </w:r>
    </w:p>
    <w:p w:rsidR="000A44B0" w:rsidRDefault="000A44B0" w:rsidP="000A44B0">
      <w:pPr>
        <w:pStyle w:val="a7"/>
        <w:ind w:firstLine="420"/>
      </w:pPr>
      <w:r>
        <w:t>u'/column/sports/'</w:t>
      </w:r>
    </w:p>
    <w:p w:rsidR="000A44B0" w:rsidRDefault="000A44B0" w:rsidP="000A44B0">
      <w:pPr>
        <w:pStyle w:val="a7"/>
        <w:ind w:firstLine="420"/>
      </w:pPr>
      <w:r>
        <w:t xml:space="preserve">&gt;&gt;&gt; </w:t>
      </w:r>
    </w:p>
    <w:p w:rsidR="000A44B0" w:rsidRDefault="000A44B0" w:rsidP="000A44B0">
      <w:pPr>
        <w:pStyle w:val="a7"/>
        <w:ind w:firstLine="420"/>
      </w:pPr>
      <w:r>
        <w:t>&gt;&gt;&gt; # article</w:t>
      </w:r>
    </w:p>
    <w:p w:rsidR="000A44B0" w:rsidRDefault="000A44B0" w:rsidP="000A44B0">
      <w:pPr>
        <w:pStyle w:val="a7"/>
        <w:ind w:firstLine="420"/>
      </w:pPr>
      <w:r>
        <w:t>&gt;&gt;&gt; reverse('article', args=('article_slug',))</w:t>
      </w:r>
    </w:p>
    <w:p w:rsidR="000A44B0" w:rsidRDefault="000A44B0" w:rsidP="000A44B0">
      <w:pPr>
        <w:pStyle w:val="a7"/>
        <w:ind w:firstLine="420"/>
      </w:pPr>
      <w:r>
        <w:t>u'/news/article_slug/'</w:t>
      </w:r>
    </w:p>
    <w:p w:rsidR="000A44B0" w:rsidRDefault="000A44B0" w:rsidP="000A44B0">
      <w:pPr>
        <w:pStyle w:val="a7"/>
        <w:ind w:firstLine="420"/>
      </w:pPr>
      <w:r>
        <w:t>&gt;&gt;&gt; reverse('article', args=('windows_10',))</w:t>
      </w:r>
    </w:p>
    <w:p w:rsidR="000A44B0" w:rsidRDefault="000A44B0" w:rsidP="000A44B0">
      <w:pPr>
        <w:pStyle w:val="a7"/>
        <w:ind w:firstLine="420"/>
      </w:pPr>
      <w:r>
        <w:t>u'/news/windows_10/'</w:t>
      </w:r>
    </w:p>
    <w:p w:rsidR="000A44B0" w:rsidRDefault="000A44B0" w:rsidP="000A44B0">
      <w:pPr>
        <w:pStyle w:val="a7"/>
        <w:ind w:firstLine="420"/>
      </w:pPr>
      <w:r>
        <w:t>&gt;&gt;&gt;</w:t>
      </w:r>
    </w:p>
    <w:p w:rsidR="00270AA4" w:rsidRDefault="00270AA4" w:rsidP="00270AA4">
      <w:pPr>
        <w:ind w:firstLine="480"/>
      </w:pPr>
      <w:r w:rsidRPr="00270AA4">
        <w:rPr>
          <w:rFonts w:hint="eastAsia"/>
        </w:rPr>
        <w:t>修改</w:t>
      </w:r>
      <w:r w:rsidRPr="00270AA4">
        <w:rPr>
          <w:rFonts w:hint="eastAsia"/>
        </w:rPr>
        <w:t xml:space="preserve"> models.py </w:t>
      </w:r>
      <w:r w:rsidRPr="00270AA4">
        <w:rPr>
          <w:rFonts w:hint="eastAsia"/>
        </w:rPr>
        <w:t>，将获取网址的功能写成一个函数</w:t>
      </w:r>
      <w:r w:rsidRPr="00270AA4">
        <w:rPr>
          <w:rFonts w:hint="eastAsia"/>
        </w:rPr>
        <w:t xml:space="preserve"> get_absolute_url </w:t>
      </w:r>
      <w:r w:rsidRPr="00270AA4">
        <w:rPr>
          <w:rFonts w:hint="eastAsia"/>
        </w:rPr>
        <w:t>，然后在模板或其它脚本中调用。后台默认也会调用这个函数，可以理解成一个约定俗成的名称。</w:t>
      </w:r>
    </w:p>
    <w:p w:rsidR="00270AA4" w:rsidRDefault="00270AA4" w:rsidP="00270AA4">
      <w:pPr>
        <w:pStyle w:val="a7"/>
        <w:ind w:firstLine="420"/>
      </w:pPr>
      <w:r>
        <w:t>from django.</w:t>
      </w:r>
      <w:r>
        <w:t xml:space="preserve"> </w:t>
      </w:r>
      <w:r>
        <w:t>urls import reverse</w:t>
      </w:r>
    </w:p>
    <w:p w:rsidR="00270AA4" w:rsidRDefault="00270AA4" w:rsidP="00270AA4">
      <w:pPr>
        <w:pStyle w:val="a7"/>
        <w:ind w:firstLine="420"/>
      </w:pPr>
      <w:r>
        <w:t xml:space="preserve"> </w:t>
      </w:r>
    </w:p>
    <w:p w:rsidR="00270AA4" w:rsidRDefault="00270AA4" w:rsidP="00270AA4">
      <w:pPr>
        <w:pStyle w:val="a7"/>
        <w:ind w:firstLine="420"/>
      </w:pPr>
      <w:r>
        <w:t>...</w:t>
      </w:r>
    </w:p>
    <w:p w:rsidR="00270AA4" w:rsidRDefault="00270AA4" w:rsidP="00270AA4">
      <w:pPr>
        <w:pStyle w:val="a7"/>
        <w:ind w:firstLine="420"/>
      </w:pPr>
      <w:r>
        <w:t xml:space="preserve"> </w:t>
      </w:r>
    </w:p>
    <w:p w:rsidR="00270AA4" w:rsidRDefault="00270AA4" w:rsidP="00270AA4">
      <w:pPr>
        <w:pStyle w:val="a7"/>
        <w:ind w:firstLine="420"/>
      </w:pPr>
      <w:r>
        <w:t>class Column(models.Model):</w:t>
      </w:r>
    </w:p>
    <w:p w:rsidR="00270AA4" w:rsidRDefault="00270AA4" w:rsidP="00270AA4">
      <w:pPr>
        <w:pStyle w:val="a7"/>
        <w:ind w:firstLine="420"/>
      </w:pPr>
      <w:r>
        <w:t xml:space="preserve">    ...</w:t>
      </w:r>
    </w:p>
    <w:p w:rsidR="00270AA4" w:rsidRDefault="00270AA4" w:rsidP="00270AA4">
      <w:pPr>
        <w:pStyle w:val="a7"/>
        <w:ind w:firstLine="420"/>
        <w:rPr>
          <w:rFonts w:hint="eastAsia"/>
        </w:rPr>
      </w:pPr>
      <w:r>
        <w:rPr>
          <w:rFonts w:hint="eastAsia"/>
        </w:rPr>
        <w:t xml:space="preserve">    slug = models.CharField('栏目网址', max_length=256, db_index=True)</w:t>
      </w:r>
    </w:p>
    <w:p w:rsidR="00270AA4" w:rsidRDefault="00270AA4" w:rsidP="00270AA4">
      <w:pPr>
        <w:pStyle w:val="a7"/>
        <w:ind w:firstLine="420"/>
      </w:pPr>
      <w:r>
        <w:t xml:space="preserve">    ...</w:t>
      </w:r>
    </w:p>
    <w:p w:rsidR="00270AA4" w:rsidRDefault="00270AA4" w:rsidP="00270AA4">
      <w:pPr>
        <w:pStyle w:val="a7"/>
        <w:ind w:firstLine="420"/>
      </w:pPr>
      <w:r>
        <w:t xml:space="preserve"> </w:t>
      </w:r>
    </w:p>
    <w:p w:rsidR="00270AA4" w:rsidRDefault="00270AA4" w:rsidP="00270AA4">
      <w:pPr>
        <w:pStyle w:val="a7"/>
        <w:ind w:firstLine="420"/>
      </w:pPr>
      <w:r>
        <w:t xml:space="preserve">    def get_absolute_url(self):</w:t>
      </w:r>
    </w:p>
    <w:p w:rsidR="00270AA4" w:rsidRDefault="00270AA4" w:rsidP="00270AA4">
      <w:pPr>
        <w:pStyle w:val="a7"/>
        <w:ind w:firstLine="420"/>
      </w:pPr>
      <w:r>
        <w:t xml:space="preserve">        return reverse('column', args=(self.slug,))</w:t>
      </w:r>
    </w:p>
    <w:p w:rsidR="00270AA4" w:rsidRDefault="00270AA4" w:rsidP="00270AA4">
      <w:pPr>
        <w:pStyle w:val="a7"/>
        <w:ind w:firstLine="420"/>
      </w:pPr>
      <w:r>
        <w:t>...</w:t>
      </w:r>
    </w:p>
    <w:p w:rsidR="00270AA4" w:rsidRDefault="00270AA4" w:rsidP="00270AA4">
      <w:pPr>
        <w:pStyle w:val="a7"/>
        <w:ind w:firstLine="420"/>
      </w:pPr>
      <w:r>
        <w:t xml:space="preserve"> </w:t>
      </w:r>
    </w:p>
    <w:p w:rsidR="00270AA4" w:rsidRDefault="00270AA4" w:rsidP="00270AA4">
      <w:pPr>
        <w:pStyle w:val="a7"/>
        <w:ind w:firstLine="420"/>
      </w:pPr>
      <w:r>
        <w:t xml:space="preserve"> </w:t>
      </w:r>
    </w:p>
    <w:p w:rsidR="00270AA4" w:rsidRDefault="00270AA4" w:rsidP="00270AA4">
      <w:pPr>
        <w:pStyle w:val="a7"/>
        <w:ind w:firstLine="420"/>
      </w:pPr>
      <w:r>
        <w:t>class Article(models.Model):</w:t>
      </w:r>
    </w:p>
    <w:p w:rsidR="00270AA4" w:rsidRDefault="00270AA4" w:rsidP="00270AA4">
      <w:pPr>
        <w:pStyle w:val="a7"/>
        <w:ind w:firstLine="420"/>
      </w:pPr>
      <w:r>
        <w:t xml:space="preserve">    ...</w:t>
      </w:r>
    </w:p>
    <w:p w:rsidR="00270AA4" w:rsidRDefault="00270AA4" w:rsidP="00270AA4">
      <w:pPr>
        <w:pStyle w:val="a7"/>
        <w:ind w:firstLine="420"/>
        <w:rPr>
          <w:rFonts w:hint="eastAsia"/>
        </w:rPr>
      </w:pPr>
      <w:r>
        <w:rPr>
          <w:rFonts w:hint="eastAsia"/>
        </w:rPr>
        <w:t xml:space="preserve">    slug = models.CharField('网址', max_length=256, db_index=True)</w:t>
      </w:r>
    </w:p>
    <w:p w:rsidR="00270AA4" w:rsidRDefault="00270AA4" w:rsidP="00270AA4">
      <w:pPr>
        <w:pStyle w:val="a7"/>
        <w:ind w:firstLine="420"/>
      </w:pPr>
      <w:r>
        <w:t xml:space="preserve">    ...</w:t>
      </w:r>
    </w:p>
    <w:p w:rsidR="00270AA4" w:rsidRDefault="00270AA4" w:rsidP="00270AA4">
      <w:pPr>
        <w:pStyle w:val="a7"/>
        <w:ind w:firstLine="420"/>
      </w:pPr>
      <w:r>
        <w:t xml:space="preserve">    def get_absolute_url(self):</w:t>
      </w:r>
    </w:p>
    <w:p w:rsidR="00270AA4" w:rsidRDefault="00270AA4" w:rsidP="00270AA4">
      <w:pPr>
        <w:pStyle w:val="a7"/>
        <w:ind w:firstLine="420"/>
      </w:pPr>
      <w:r>
        <w:t xml:space="preserve">        return reverse('article', args=(self.slug,))</w:t>
      </w:r>
    </w:p>
    <w:p w:rsidR="00270AA4" w:rsidRDefault="00270AA4" w:rsidP="00270AA4">
      <w:pPr>
        <w:pStyle w:val="a7"/>
        <w:ind w:firstLine="420"/>
      </w:pPr>
      <w:r>
        <w:t>...</w:t>
      </w:r>
    </w:p>
    <w:p w:rsidR="0023222F" w:rsidRDefault="0023222F" w:rsidP="0023222F">
      <w:pPr>
        <w:ind w:firstLine="480"/>
      </w:pPr>
      <w:r w:rsidRPr="0023222F">
        <w:rPr>
          <w:rFonts w:hint="eastAsia"/>
        </w:rPr>
        <w:t>注意</w:t>
      </w:r>
      <w:r w:rsidRPr="0023222F">
        <w:rPr>
          <w:rFonts w:hint="eastAsia"/>
        </w:rPr>
        <w:t xml:space="preserve"> args </w:t>
      </w:r>
      <w:r w:rsidRPr="0023222F">
        <w:rPr>
          <w:rFonts w:hint="eastAsia"/>
        </w:rPr>
        <w:t>参数为元组，写</w:t>
      </w:r>
      <w:r w:rsidRPr="0023222F">
        <w:rPr>
          <w:rFonts w:hint="eastAsia"/>
        </w:rPr>
        <w:t xml:space="preserve"> args=(self.slug) </w:t>
      </w:r>
      <w:r w:rsidRPr="0023222F">
        <w:rPr>
          <w:rFonts w:hint="eastAsia"/>
        </w:rPr>
        <w:t>这样是错的，注意后面有一个逗号</w:t>
      </w:r>
      <w:r w:rsidRPr="0023222F">
        <w:rPr>
          <w:rFonts w:hint="eastAsia"/>
        </w:rPr>
        <w:t xml:space="preserve"> args=(self.slug</w:t>
      </w:r>
      <w:r w:rsidRPr="0023222F">
        <w:rPr>
          <w:rFonts w:hint="eastAsia"/>
          <w:color w:val="FF0000"/>
          <w:highlight w:val="yellow"/>
        </w:rPr>
        <w:t>,</w:t>
      </w:r>
      <w:r w:rsidRPr="0023222F">
        <w:rPr>
          <w:rFonts w:hint="eastAsia"/>
        </w:rPr>
        <w:t>)</w:t>
      </w:r>
    </w:p>
    <w:p w:rsidR="007B226D" w:rsidRDefault="007B226D" w:rsidP="007B226D">
      <w:pPr>
        <w:ind w:firstLineChars="300" w:firstLine="720"/>
        <w:rPr>
          <w:rFonts w:hint="eastAsia"/>
        </w:rPr>
      </w:pPr>
      <w:r>
        <w:rPr>
          <w:rFonts w:hint="eastAsia"/>
        </w:rPr>
        <w:t>重新</w:t>
      </w:r>
      <w:r>
        <w:t>运行</w:t>
      </w:r>
      <w:r>
        <w:rPr>
          <w:rFonts w:hint="eastAsia"/>
        </w:rPr>
        <w:t>终端</w:t>
      </w:r>
      <w:r>
        <w:rPr>
          <w:rFonts w:hint="eastAsia"/>
        </w:rPr>
        <w:t>命令</w:t>
      </w:r>
      <w:r>
        <w:t>：</w:t>
      </w:r>
      <w:r>
        <w:rPr>
          <w:rFonts w:hint="eastAsia"/>
        </w:rPr>
        <w:t xml:space="preserve"> python manage.py shell</w:t>
      </w:r>
    </w:p>
    <w:p w:rsidR="007B226D" w:rsidRDefault="007B226D" w:rsidP="007B226D">
      <w:pPr>
        <w:pStyle w:val="a7"/>
        <w:ind w:firstLine="420"/>
      </w:pPr>
      <w:r>
        <w:t>&gt;&gt;&gt; from news.models import Column, Article</w:t>
      </w:r>
    </w:p>
    <w:p w:rsidR="007B226D" w:rsidRDefault="007B226D" w:rsidP="007B226D">
      <w:pPr>
        <w:pStyle w:val="a7"/>
        <w:ind w:firstLine="420"/>
      </w:pPr>
      <w:r>
        <w:t xml:space="preserve"> </w:t>
      </w:r>
    </w:p>
    <w:p w:rsidR="007B226D" w:rsidRDefault="007B226D" w:rsidP="007B226D">
      <w:pPr>
        <w:pStyle w:val="a7"/>
        <w:ind w:firstLine="420"/>
      </w:pPr>
      <w:r>
        <w:lastRenderedPageBreak/>
        <w:t>&gt;&gt;&gt; c = Column.objects.all()[0]</w:t>
      </w:r>
    </w:p>
    <w:p w:rsidR="007B226D" w:rsidRDefault="007B226D" w:rsidP="007B226D">
      <w:pPr>
        <w:pStyle w:val="a7"/>
        <w:ind w:firstLine="420"/>
      </w:pPr>
      <w:r>
        <w:t>&gt;&gt;&gt; c.get_absolute_url()</w:t>
      </w:r>
    </w:p>
    <w:p w:rsidR="007B226D" w:rsidRDefault="007B226D" w:rsidP="007B226D">
      <w:pPr>
        <w:pStyle w:val="a7"/>
        <w:ind w:firstLine="420"/>
      </w:pPr>
      <w:r>
        <w:t>u'/column/sports/'</w:t>
      </w:r>
    </w:p>
    <w:p w:rsidR="007B226D" w:rsidRDefault="007B226D" w:rsidP="007B226D">
      <w:pPr>
        <w:pStyle w:val="a7"/>
        <w:ind w:firstLine="420"/>
      </w:pPr>
      <w:r>
        <w:t xml:space="preserve"> </w:t>
      </w:r>
    </w:p>
    <w:p w:rsidR="007B226D" w:rsidRDefault="007B226D" w:rsidP="007B226D">
      <w:pPr>
        <w:pStyle w:val="a7"/>
        <w:ind w:firstLine="420"/>
      </w:pPr>
      <w:r>
        <w:t>&gt;&gt;&gt; a = Article.objects.all()[0]</w:t>
      </w:r>
    </w:p>
    <w:p w:rsidR="007B226D" w:rsidRDefault="007B226D" w:rsidP="007B226D">
      <w:pPr>
        <w:pStyle w:val="a7"/>
        <w:ind w:firstLine="420"/>
      </w:pPr>
      <w:r>
        <w:t>&gt;&gt;&gt; a.get_absolute_url()</w:t>
      </w:r>
    </w:p>
    <w:p w:rsidR="007B226D" w:rsidRDefault="007B226D" w:rsidP="007B226D">
      <w:pPr>
        <w:pStyle w:val="a7"/>
        <w:ind w:firstLine="420"/>
      </w:pPr>
      <w:r>
        <w:t>u'/news/article_1/'</w:t>
      </w:r>
    </w:p>
    <w:p w:rsidR="00064FCB" w:rsidRDefault="00867C38" w:rsidP="00064FCB">
      <w:pPr>
        <w:ind w:firstLine="480"/>
      </w:pPr>
      <w:r>
        <w:t>这样已经可以获取到文章或者栏目的网址了，下面我们在模板中显示它们。</w:t>
      </w:r>
    </w:p>
    <w:p w:rsidR="00867C38" w:rsidRDefault="00867C38" w:rsidP="00867C38">
      <w:pPr>
        <w:pStyle w:val="2"/>
        <w:spacing w:before="156" w:after="312"/>
      </w:pPr>
      <w:r w:rsidRPr="00867C38">
        <w:rPr>
          <w:rFonts w:hint="eastAsia"/>
        </w:rPr>
        <w:t>相关模板文件</w:t>
      </w:r>
    </w:p>
    <w:p w:rsidR="00867C38" w:rsidRDefault="00867C38" w:rsidP="00867C38">
      <w:pPr>
        <w:ind w:firstLine="480"/>
      </w:pPr>
      <w:r w:rsidRPr="00867C38">
        <w:rPr>
          <w:rFonts w:hint="eastAsia"/>
        </w:rPr>
        <w:t>先写一个</w:t>
      </w:r>
      <w:r w:rsidRPr="00867C38">
        <w:rPr>
          <w:rFonts w:hint="eastAsia"/>
        </w:rPr>
        <w:t xml:space="preserve"> base.html </w:t>
      </w:r>
      <w:r w:rsidRPr="00867C38">
        <w:rPr>
          <w:rFonts w:hint="eastAsia"/>
        </w:rPr>
        <w:t>所有的其它模板都继承它，由于</w:t>
      </w:r>
      <w:r w:rsidRPr="00867C38">
        <w:rPr>
          <w:rFonts w:hint="eastAsia"/>
        </w:rPr>
        <w:t xml:space="preserve"> base.html </w:t>
      </w:r>
      <w:r w:rsidRPr="00867C38">
        <w:rPr>
          <w:rFonts w:hint="eastAsia"/>
        </w:rPr>
        <w:t>不属于某一个</w:t>
      </w:r>
      <w:r w:rsidRPr="00867C38">
        <w:rPr>
          <w:rFonts w:hint="eastAsia"/>
        </w:rPr>
        <w:t xml:space="preserve"> app</w:t>
      </w:r>
      <w:r w:rsidRPr="00867C38">
        <w:rPr>
          <w:rFonts w:hint="eastAsia"/>
        </w:rPr>
        <w:t>，它是整个项目共用的，我们建立一个专门的</w:t>
      </w:r>
      <w:r w:rsidRPr="00867C38">
        <w:rPr>
          <w:rFonts w:hint="eastAsia"/>
        </w:rPr>
        <w:t xml:space="preserve"> </w:t>
      </w:r>
      <w:r w:rsidRPr="00867C38">
        <w:rPr>
          <w:rFonts w:hint="eastAsia"/>
        </w:rPr>
        <w:t>模块文件夹来放它样的文件。</w:t>
      </w:r>
    </w:p>
    <w:p w:rsidR="00867C38" w:rsidRDefault="00867C38" w:rsidP="00867C38">
      <w:pPr>
        <w:ind w:firstLine="480"/>
      </w:pPr>
      <w:r w:rsidRPr="00867C38">
        <w:rPr>
          <w:rFonts w:hint="eastAsia"/>
        </w:rPr>
        <w:t xml:space="preserve">baidutongji.html </w:t>
      </w:r>
      <w:r w:rsidRPr="00867C38">
        <w:rPr>
          <w:rFonts w:hint="eastAsia"/>
        </w:rPr>
        <w:t>，把百度统计的代码放进去来统计访问情况。</w:t>
      </w:r>
    </w:p>
    <w:p w:rsidR="00867C38" w:rsidRDefault="00867C38" w:rsidP="00867C38">
      <w:pPr>
        <w:ind w:firstLine="480"/>
      </w:pPr>
      <w:r w:rsidRPr="00867C38">
        <w:rPr>
          <w:rFonts w:hint="eastAsia"/>
        </w:rPr>
        <w:t>修改</w:t>
      </w:r>
      <w:r w:rsidRPr="00867C38">
        <w:rPr>
          <w:rFonts w:hint="eastAsia"/>
        </w:rPr>
        <w:t xml:space="preserve"> settings.py</w:t>
      </w:r>
      <w:r w:rsidRPr="00867C38">
        <w:rPr>
          <w:rFonts w:hint="eastAsia"/>
        </w:rPr>
        <w:t>，添加一个模板目录</w:t>
      </w:r>
      <w:r w:rsidRPr="00867C38">
        <w:rPr>
          <w:rFonts w:hint="eastAsia"/>
        </w:rPr>
        <w:t xml:space="preserve"> </w:t>
      </w:r>
      <w:r w:rsidRPr="00867C38">
        <w:rPr>
          <w:rFonts w:hint="eastAsia"/>
        </w:rPr>
        <w:t>项目下</w:t>
      </w:r>
      <w:r w:rsidRPr="00867C38">
        <w:rPr>
          <w:rFonts w:hint="eastAsia"/>
        </w:rPr>
        <w:t xml:space="preserve"> templates </w:t>
      </w:r>
      <w:r w:rsidRPr="00867C38">
        <w:rPr>
          <w:rFonts w:hint="eastAsia"/>
        </w:rPr>
        <w:t>文件夹。</w:t>
      </w:r>
    </w:p>
    <w:p w:rsidR="00867C38" w:rsidRDefault="00867C38" w:rsidP="00867C38">
      <w:pPr>
        <w:pStyle w:val="a7"/>
        <w:ind w:firstLine="440"/>
        <w:rPr>
          <w:rStyle w:val="HTML"/>
          <w:sz w:val="22"/>
        </w:rPr>
      </w:pPr>
      <w:r w:rsidRPr="00867C38">
        <w:rPr>
          <w:rStyle w:val="HTML"/>
          <w:sz w:val="22"/>
        </w:rPr>
        <w:t>'DIRS': [os.path.join(BASE_DIR, 'templates')], #修改了这一行</w:t>
      </w:r>
    </w:p>
    <w:p w:rsidR="00867C38" w:rsidRDefault="00867C38" w:rsidP="00867C38">
      <w:pPr>
        <w:ind w:firstLine="480"/>
      </w:pPr>
      <w:r w:rsidRPr="00867C38">
        <w:rPr>
          <w:rFonts w:hint="eastAsia"/>
        </w:rPr>
        <w:t>项目目录下</w:t>
      </w:r>
      <w:r w:rsidRPr="00867C38">
        <w:rPr>
          <w:rFonts w:hint="eastAsia"/>
        </w:rPr>
        <w:t xml:space="preserve"> </w:t>
      </w:r>
      <w:r w:rsidRPr="00867C38">
        <w:rPr>
          <w:rFonts w:hint="eastAsia"/>
        </w:rPr>
        <w:t>建一个</w:t>
      </w:r>
      <w:r w:rsidRPr="00867C38">
        <w:rPr>
          <w:rFonts w:hint="eastAsia"/>
        </w:rPr>
        <w:t xml:space="preserve"> templates </w:t>
      </w:r>
      <w:r w:rsidRPr="00867C38">
        <w:rPr>
          <w:rFonts w:hint="eastAsia"/>
        </w:rPr>
        <w:t>文件夹，里面写一个</w:t>
      </w:r>
      <w:r w:rsidRPr="00867C38">
        <w:rPr>
          <w:rFonts w:hint="eastAsia"/>
        </w:rPr>
        <w:t xml:space="preserve"> base.html</w:t>
      </w:r>
    </w:p>
    <w:p w:rsidR="00867C38" w:rsidRDefault="00867C38" w:rsidP="00867C38">
      <w:pPr>
        <w:ind w:firstLine="480"/>
      </w:pPr>
      <w:r w:rsidRPr="00867C38">
        <w:rPr>
          <w:rFonts w:hint="eastAsia"/>
        </w:rPr>
        <w:t xml:space="preserve">templates/base.html </w:t>
      </w:r>
      <w:r w:rsidRPr="00867C38">
        <w:rPr>
          <w:rFonts w:hint="eastAsia"/>
        </w:rPr>
        <w:t>模板文件</w:t>
      </w:r>
    </w:p>
    <w:p w:rsidR="00867C38" w:rsidRDefault="00867C38" w:rsidP="00867C38">
      <w:pPr>
        <w:pStyle w:val="a7"/>
        <w:ind w:firstLine="420"/>
      </w:pPr>
      <w:r>
        <w:t>&lt;!DOCTYPE html&gt;</w:t>
      </w:r>
    </w:p>
    <w:p w:rsidR="00867C38" w:rsidRDefault="00867C38" w:rsidP="00867C38">
      <w:pPr>
        <w:pStyle w:val="a7"/>
        <w:ind w:firstLine="420"/>
      </w:pPr>
      <w:r>
        <w:t>&lt;html&gt;</w:t>
      </w:r>
    </w:p>
    <w:p w:rsidR="00867C38" w:rsidRDefault="00867C38" w:rsidP="00867C38">
      <w:pPr>
        <w:pStyle w:val="a7"/>
        <w:ind w:firstLine="420"/>
      </w:pPr>
      <w:r>
        <w:t xml:space="preserve">  &lt;head&gt;</w:t>
      </w:r>
    </w:p>
    <w:p w:rsidR="00867C38" w:rsidRDefault="00867C38" w:rsidP="00867C38">
      <w:pPr>
        <w:pStyle w:val="a7"/>
        <w:ind w:firstLine="420"/>
      </w:pPr>
      <w:r>
        <w:t xml:space="preserve">    &lt;meta charset="utf-8"&gt;</w:t>
      </w:r>
    </w:p>
    <w:p w:rsidR="00867C38" w:rsidRDefault="00867C38" w:rsidP="00867C38">
      <w:pPr>
        <w:pStyle w:val="a7"/>
        <w:ind w:firstLine="420"/>
        <w:rPr>
          <w:rFonts w:hint="eastAsia"/>
        </w:rPr>
      </w:pPr>
      <w:r>
        <w:rPr>
          <w:rFonts w:hint="eastAsia"/>
        </w:rPr>
        <w:t xml:space="preserve">    &lt;title&gt;{% block title %}欢迎光临{% endblock title %} - 自强学堂&lt;/title&gt;</w:t>
      </w:r>
    </w:p>
    <w:p w:rsidR="00867C38" w:rsidRDefault="00867C38" w:rsidP="00867C38">
      <w:pPr>
        <w:pStyle w:val="a7"/>
        <w:ind w:firstLine="420"/>
      </w:pPr>
      <w:r>
        <w:t xml:space="preserve"> </w:t>
      </w:r>
    </w:p>
    <w:p w:rsidR="00867C38" w:rsidRDefault="00867C38" w:rsidP="00867C38">
      <w:pPr>
        <w:pStyle w:val="a7"/>
        <w:ind w:firstLine="420"/>
      </w:pPr>
      <w:r>
        <w:t xml:space="preserve">    {% block css %}</w:t>
      </w:r>
    </w:p>
    <w:p w:rsidR="00867C38" w:rsidRDefault="00867C38" w:rsidP="00867C38">
      <w:pPr>
        <w:pStyle w:val="a7"/>
        <w:ind w:firstLine="420"/>
      </w:pPr>
      <w:r>
        <w:t xml:space="preserve">         </w:t>
      </w:r>
    </w:p>
    <w:p w:rsidR="00867C38" w:rsidRDefault="00867C38" w:rsidP="00867C38">
      <w:pPr>
        <w:pStyle w:val="a7"/>
        <w:ind w:firstLine="420"/>
      </w:pPr>
      <w:r>
        <w:t xml:space="preserve">    {% endblock css %}</w:t>
      </w:r>
    </w:p>
    <w:p w:rsidR="00867C38" w:rsidRDefault="00867C38" w:rsidP="00867C38">
      <w:pPr>
        <w:pStyle w:val="a7"/>
        <w:ind w:firstLine="420"/>
      </w:pPr>
      <w:r>
        <w:t xml:space="preserve"> </w:t>
      </w:r>
    </w:p>
    <w:p w:rsidR="00867C38" w:rsidRDefault="00867C38" w:rsidP="00867C38">
      <w:pPr>
        <w:pStyle w:val="a7"/>
        <w:ind w:firstLine="420"/>
      </w:pPr>
      <w:r>
        <w:t xml:space="preserve">    {% block js %}</w:t>
      </w:r>
    </w:p>
    <w:p w:rsidR="00867C38" w:rsidRDefault="00867C38" w:rsidP="00867C38">
      <w:pPr>
        <w:pStyle w:val="a7"/>
        <w:ind w:firstLine="420"/>
      </w:pPr>
      <w:r>
        <w:t xml:space="preserve">         </w:t>
      </w:r>
    </w:p>
    <w:p w:rsidR="00867C38" w:rsidRDefault="00867C38" w:rsidP="00867C38">
      <w:pPr>
        <w:pStyle w:val="a7"/>
        <w:ind w:firstLine="420"/>
      </w:pPr>
      <w:r>
        <w:t xml:space="preserve">    {% endblock js %}</w:t>
      </w:r>
    </w:p>
    <w:p w:rsidR="00867C38" w:rsidRDefault="00867C38" w:rsidP="00867C38">
      <w:pPr>
        <w:pStyle w:val="a7"/>
        <w:ind w:firstLine="420"/>
      </w:pPr>
      <w:r>
        <w:t xml:space="preserve">  &lt;/head&gt;</w:t>
      </w:r>
    </w:p>
    <w:p w:rsidR="00867C38" w:rsidRDefault="00867C38" w:rsidP="00867C38">
      <w:pPr>
        <w:pStyle w:val="a7"/>
        <w:ind w:firstLine="420"/>
      </w:pPr>
      <w:r>
        <w:t xml:space="preserve">  &lt;body&gt;</w:t>
      </w:r>
    </w:p>
    <w:p w:rsidR="00867C38" w:rsidRDefault="00867C38" w:rsidP="00867C38">
      <w:pPr>
        <w:pStyle w:val="a7"/>
        <w:ind w:firstLine="420"/>
      </w:pPr>
      <w:r>
        <w:t xml:space="preserve">    {% block content %}</w:t>
      </w:r>
    </w:p>
    <w:p w:rsidR="00867C38" w:rsidRDefault="00867C38" w:rsidP="00867C38">
      <w:pPr>
        <w:pStyle w:val="a7"/>
        <w:ind w:firstLine="420"/>
        <w:rPr>
          <w:rFonts w:hint="eastAsia"/>
        </w:rPr>
      </w:pPr>
      <w:r>
        <w:rPr>
          <w:rFonts w:hint="eastAsia"/>
        </w:rPr>
        <w:t xml:space="preserve">        &lt;h1&gt;自强 新闻网&lt;/h1&gt;</w:t>
      </w:r>
    </w:p>
    <w:p w:rsidR="00867C38" w:rsidRDefault="00867C38" w:rsidP="00867C38">
      <w:pPr>
        <w:pStyle w:val="a7"/>
        <w:ind w:firstLine="420"/>
      </w:pPr>
      <w:r>
        <w:t xml:space="preserve">    {% endblock content %}</w:t>
      </w:r>
    </w:p>
    <w:p w:rsidR="00867C38" w:rsidRDefault="00867C38" w:rsidP="00867C38">
      <w:pPr>
        <w:pStyle w:val="a7"/>
        <w:ind w:firstLine="420"/>
      </w:pPr>
      <w:r>
        <w:t xml:space="preserve"> </w:t>
      </w:r>
    </w:p>
    <w:p w:rsidR="00867C38" w:rsidRDefault="00867C38" w:rsidP="00867C38">
      <w:pPr>
        <w:pStyle w:val="a7"/>
        <w:ind w:firstLine="420"/>
      </w:pPr>
      <w:r>
        <w:t xml:space="preserve">    {% include "baidutongji.html" %}</w:t>
      </w:r>
    </w:p>
    <w:p w:rsidR="00867C38" w:rsidRDefault="00867C38" w:rsidP="00867C38">
      <w:pPr>
        <w:pStyle w:val="a7"/>
        <w:ind w:firstLine="420"/>
      </w:pPr>
      <w:r>
        <w:t xml:space="preserve">  &lt;/body&gt;</w:t>
      </w:r>
    </w:p>
    <w:p w:rsidR="00867C38" w:rsidRDefault="00867C38" w:rsidP="00867C38">
      <w:pPr>
        <w:pStyle w:val="a7"/>
        <w:ind w:firstLine="420"/>
      </w:pPr>
      <w:r>
        <w:lastRenderedPageBreak/>
        <w:t>&lt;/html&gt;</w:t>
      </w:r>
    </w:p>
    <w:p w:rsidR="00867C38" w:rsidRDefault="00867C38" w:rsidP="00867C38">
      <w:pPr>
        <w:ind w:firstLine="480"/>
      </w:pPr>
      <w:r w:rsidRPr="00867C38">
        <w:rPr>
          <w:rFonts w:hint="eastAsia"/>
        </w:rPr>
        <w:t>喜欢</w:t>
      </w:r>
      <w:r w:rsidRPr="00867C38">
        <w:rPr>
          <w:rFonts w:hint="eastAsia"/>
        </w:rPr>
        <w:t xml:space="preserve"> BootStrap </w:t>
      </w:r>
      <w:r w:rsidRPr="00867C38">
        <w:rPr>
          <w:rFonts w:hint="eastAsia"/>
        </w:rPr>
        <w:t>的同学可以用这个</w:t>
      </w:r>
      <w:r w:rsidRPr="00867C38">
        <w:rPr>
          <w:rFonts w:hint="eastAsia"/>
        </w:rPr>
        <w:t xml:space="preserve"> base.html</w:t>
      </w:r>
    </w:p>
    <w:p w:rsidR="00867C38" w:rsidRDefault="00867C38" w:rsidP="00867C38">
      <w:pPr>
        <w:pStyle w:val="a7"/>
        <w:ind w:firstLine="420"/>
      </w:pPr>
      <w:r>
        <w:t>&lt;!DOCTYPE html&gt;</w:t>
      </w:r>
    </w:p>
    <w:p w:rsidR="00867C38" w:rsidRDefault="00867C38" w:rsidP="00867C38">
      <w:pPr>
        <w:pStyle w:val="a7"/>
        <w:ind w:firstLine="420"/>
      </w:pPr>
      <w:r>
        <w:t>&lt;html&gt;</w:t>
      </w:r>
    </w:p>
    <w:p w:rsidR="00867C38" w:rsidRDefault="00867C38" w:rsidP="00867C38">
      <w:pPr>
        <w:pStyle w:val="a7"/>
        <w:ind w:firstLine="420"/>
      </w:pPr>
      <w:r>
        <w:t xml:space="preserve">  &lt;head&gt;</w:t>
      </w:r>
    </w:p>
    <w:p w:rsidR="00867C38" w:rsidRDefault="00867C38" w:rsidP="00867C38">
      <w:pPr>
        <w:pStyle w:val="a7"/>
        <w:ind w:firstLine="420"/>
      </w:pPr>
      <w:r>
        <w:t xml:space="preserve">    &lt;meta charset="utf-8"&gt;</w:t>
      </w:r>
    </w:p>
    <w:p w:rsidR="00867C38" w:rsidRDefault="00867C38" w:rsidP="00867C38">
      <w:pPr>
        <w:pStyle w:val="a7"/>
        <w:ind w:firstLine="420"/>
      </w:pPr>
      <w:r>
        <w:t xml:space="preserve">    &lt;meta http-equiv="X-UA-Compatible" content="IE=edge,Chrome=1"&gt;</w:t>
      </w:r>
    </w:p>
    <w:p w:rsidR="00867C38" w:rsidRDefault="00867C38" w:rsidP="00867C38">
      <w:pPr>
        <w:pStyle w:val="a7"/>
        <w:ind w:firstLine="420"/>
      </w:pPr>
      <w:r>
        <w:t xml:space="preserve">    &lt;meta name="viewport" content="width=device-width, initial-scale=1"&gt;</w:t>
      </w:r>
    </w:p>
    <w:p w:rsidR="00867C38" w:rsidRDefault="00867C38" w:rsidP="00867C38">
      <w:pPr>
        <w:pStyle w:val="a7"/>
        <w:ind w:firstLine="420"/>
        <w:rPr>
          <w:rFonts w:hint="eastAsia"/>
        </w:rPr>
      </w:pPr>
      <w:r>
        <w:rPr>
          <w:rFonts w:hint="eastAsia"/>
        </w:rPr>
        <w:t xml:space="preserve">    &lt;title&gt;{% block title %}欢迎光临{% endblock title %} - 自强学堂&lt;/title&gt;</w:t>
      </w:r>
    </w:p>
    <w:p w:rsidR="00867C38" w:rsidRDefault="00867C38" w:rsidP="00867C38">
      <w:pPr>
        <w:pStyle w:val="a7"/>
        <w:ind w:firstLine="420"/>
      </w:pPr>
      <w:r>
        <w:t xml:space="preserve">   </w:t>
      </w:r>
    </w:p>
    <w:p w:rsidR="00867C38" w:rsidRDefault="00867C38" w:rsidP="00867C38">
      <w:pPr>
        <w:pStyle w:val="a7"/>
        <w:ind w:firstLine="420"/>
      </w:pPr>
      <w:r>
        <w:t xml:space="preserve">    &lt;!-- Bootstrap --&gt;</w:t>
      </w:r>
    </w:p>
    <w:p w:rsidR="00867C38" w:rsidRDefault="00867C38" w:rsidP="00867C38">
      <w:pPr>
        <w:pStyle w:val="a7"/>
        <w:ind w:firstLine="420"/>
      </w:pPr>
      <w:r>
        <w:t xml:space="preserve">    &lt;link href="http://apps.bdimg.com/libs/bootstrap/3.3.0/css/bootstrap.min.css" rel="stylesheet"&gt;</w:t>
      </w:r>
    </w:p>
    <w:p w:rsidR="00867C38" w:rsidRDefault="00867C38" w:rsidP="00867C38">
      <w:pPr>
        <w:pStyle w:val="a7"/>
        <w:ind w:firstLine="420"/>
      </w:pPr>
      <w:r>
        <w:t xml:space="preserve">   </w:t>
      </w:r>
    </w:p>
    <w:p w:rsidR="00867C38" w:rsidRDefault="00867C38" w:rsidP="00867C38">
      <w:pPr>
        <w:pStyle w:val="a7"/>
        <w:ind w:firstLine="420"/>
        <w:rPr>
          <w:rFonts w:hint="eastAsia"/>
        </w:rPr>
      </w:pPr>
      <w:r>
        <w:rPr>
          <w:rFonts w:hint="eastAsia"/>
        </w:rPr>
        <w:t xml:space="preserve">    &lt;!-- 引入下面两个库让 IE8 支持 HTML5 元素 --&gt;</w:t>
      </w:r>
    </w:p>
    <w:p w:rsidR="00867C38" w:rsidRDefault="00867C38" w:rsidP="00867C38">
      <w:pPr>
        <w:pStyle w:val="a7"/>
        <w:ind w:firstLine="420"/>
        <w:rPr>
          <w:rFonts w:hint="eastAsia"/>
        </w:rPr>
      </w:pPr>
      <w:r>
        <w:rPr>
          <w:rFonts w:hint="eastAsia"/>
        </w:rPr>
        <w:t xml:space="preserve">    &lt;!-- 警告: Respond.js 通过 file:// 浏览的时候不能正常工作！--&gt;</w:t>
      </w:r>
    </w:p>
    <w:p w:rsidR="00867C38" w:rsidRDefault="00867C38" w:rsidP="00867C38">
      <w:pPr>
        <w:pStyle w:val="a7"/>
        <w:ind w:firstLine="420"/>
      </w:pPr>
      <w:r>
        <w:t xml:space="preserve">    &lt;!--[if lt IE 9]&gt;</w:t>
      </w:r>
    </w:p>
    <w:p w:rsidR="00867C38" w:rsidRDefault="00867C38" w:rsidP="00867C38">
      <w:pPr>
        <w:pStyle w:val="a7"/>
        <w:ind w:firstLine="420"/>
      </w:pPr>
      <w:r>
        <w:t xml:space="preserve">      &lt;script src="http://apps.bdimg.com/libs/html5shiv/3.7/html5shiv.min.js"&gt;&lt;/script&gt;</w:t>
      </w:r>
    </w:p>
    <w:p w:rsidR="00867C38" w:rsidRDefault="00867C38" w:rsidP="00867C38">
      <w:pPr>
        <w:pStyle w:val="a7"/>
        <w:ind w:firstLine="420"/>
      </w:pPr>
      <w:r>
        <w:t xml:space="preserve">      &lt;script src="http://apps.bdimg.com/libs/respond.js/1.4.2/respond.min.js"&gt;&lt;/script&gt;</w:t>
      </w:r>
    </w:p>
    <w:p w:rsidR="00867C38" w:rsidRDefault="00867C38" w:rsidP="00867C38">
      <w:pPr>
        <w:pStyle w:val="a7"/>
        <w:ind w:firstLine="420"/>
      </w:pPr>
      <w:r>
        <w:t xml:space="preserve">    &lt;![endif]--&gt;</w:t>
      </w:r>
    </w:p>
    <w:p w:rsidR="00867C38" w:rsidRDefault="00867C38" w:rsidP="00867C38">
      <w:pPr>
        <w:pStyle w:val="a7"/>
        <w:ind w:firstLine="420"/>
      </w:pPr>
      <w:r>
        <w:t xml:space="preserve">    {% block css %}</w:t>
      </w:r>
    </w:p>
    <w:p w:rsidR="00867C38" w:rsidRDefault="00867C38" w:rsidP="00867C38">
      <w:pPr>
        <w:pStyle w:val="a7"/>
        <w:ind w:firstLine="420"/>
      </w:pPr>
      <w:r>
        <w:t xml:space="preserve">         </w:t>
      </w:r>
    </w:p>
    <w:p w:rsidR="00867C38" w:rsidRDefault="00867C38" w:rsidP="00867C38">
      <w:pPr>
        <w:pStyle w:val="a7"/>
        <w:ind w:firstLine="420"/>
      </w:pPr>
      <w:r>
        <w:t xml:space="preserve">    {% endblock css %}</w:t>
      </w:r>
    </w:p>
    <w:p w:rsidR="00867C38" w:rsidRDefault="00867C38" w:rsidP="00867C38">
      <w:pPr>
        <w:pStyle w:val="a7"/>
        <w:ind w:firstLine="420"/>
      </w:pPr>
      <w:r>
        <w:t xml:space="preserve"> </w:t>
      </w:r>
    </w:p>
    <w:p w:rsidR="00867C38" w:rsidRDefault="00867C38" w:rsidP="00867C38">
      <w:pPr>
        <w:pStyle w:val="a7"/>
        <w:ind w:firstLine="420"/>
      </w:pPr>
      <w:r>
        <w:t xml:space="preserve">    {% block js %}</w:t>
      </w:r>
    </w:p>
    <w:p w:rsidR="00867C38" w:rsidRDefault="00867C38" w:rsidP="00867C38">
      <w:pPr>
        <w:pStyle w:val="a7"/>
        <w:ind w:firstLine="420"/>
      </w:pPr>
      <w:r>
        <w:t xml:space="preserve">         </w:t>
      </w:r>
    </w:p>
    <w:p w:rsidR="00867C38" w:rsidRDefault="00867C38" w:rsidP="00867C38">
      <w:pPr>
        <w:pStyle w:val="a7"/>
        <w:ind w:firstLine="420"/>
      </w:pPr>
      <w:r>
        <w:t xml:space="preserve">    {% endblock js %}</w:t>
      </w:r>
    </w:p>
    <w:p w:rsidR="00867C38" w:rsidRDefault="00867C38" w:rsidP="00867C38">
      <w:pPr>
        <w:pStyle w:val="a7"/>
        <w:ind w:firstLine="420"/>
      </w:pPr>
      <w:r>
        <w:t xml:space="preserve">  &lt;/head&gt;</w:t>
      </w:r>
    </w:p>
    <w:p w:rsidR="00867C38" w:rsidRDefault="00867C38" w:rsidP="00867C38">
      <w:pPr>
        <w:pStyle w:val="a7"/>
        <w:ind w:firstLine="420"/>
      </w:pPr>
      <w:r>
        <w:t xml:space="preserve">  &lt;body&gt;</w:t>
      </w:r>
    </w:p>
    <w:p w:rsidR="00867C38" w:rsidRDefault="00867C38" w:rsidP="00867C38">
      <w:pPr>
        <w:pStyle w:val="a7"/>
        <w:ind w:firstLine="420"/>
      </w:pPr>
      <w:r>
        <w:t xml:space="preserve">    &lt;div&gt;</w:t>
      </w:r>
    </w:p>
    <w:p w:rsidR="00867C38" w:rsidRDefault="00867C38" w:rsidP="00867C38">
      <w:pPr>
        <w:pStyle w:val="a7"/>
        <w:ind w:firstLine="420"/>
      </w:pPr>
      <w:r>
        <w:t xml:space="preserve">        &lt;div&gt;</w:t>
      </w:r>
    </w:p>
    <w:p w:rsidR="00867C38" w:rsidRDefault="00867C38" w:rsidP="00867C38">
      <w:pPr>
        <w:pStyle w:val="a7"/>
        <w:ind w:firstLine="420"/>
      </w:pPr>
      <w:r>
        <w:t xml:space="preserve">            {% block content %}</w:t>
      </w:r>
    </w:p>
    <w:p w:rsidR="00867C38" w:rsidRDefault="00867C38" w:rsidP="00867C38">
      <w:pPr>
        <w:pStyle w:val="a7"/>
        <w:ind w:firstLine="420"/>
        <w:rPr>
          <w:rFonts w:hint="eastAsia"/>
        </w:rPr>
      </w:pPr>
      <w:r>
        <w:rPr>
          <w:rFonts w:hint="eastAsia"/>
        </w:rPr>
        <w:t xml:space="preserve">            &lt;h1&gt;自强 新闻网&lt;/h1&gt;</w:t>
      </w:r>
    </w:p>
    <w:p w:rsidR="00867C38" w:rsidRDefault="00867C38" w:rsidP="00867C38">
      <w:pPr>
        <w:pStyle w:val="a7"/>
        <w:ind w:firstLine="420"/>
      </w:pPr>
      <w:r>
        <w:t xml:space="preserve">            {% endblock content %}</w:t>
      </w:r>
    </w:p>
    <w:p w:rsidR="00867C38" w:rsidRDefault="00867C38" w:rsidP="00867C38">
      <w:pPr>
        <w:pStyle w:val="a7"/>
        <w:ind w:firstLine="420"/>
      </w:pPr>
      <w:r>
        <w:t xml:space="preserve">        &lt;/div&gt;</w:t>
      </w:r>
    </w:p>
    <w:p w:rsidR="00867C38" w:rsidRDefault="00867C38" w:rsidP="00867C38">
      <w:pPr>
        <w:pStyle w:val="a7"/>
        <w:ind w:firstLine="420"/>
      </w:pPr>
      <w:r>
        <w:t xml:space="preserve">    &lt;/div&gt;</w:t>
      </w:r>
    </w:p>
    <w:p w:rsidR="00867C38" w:rsidRDefault="00867C38" w:rsidP="00867C38">
      <w:pPr>
        <w:pStyle w:val="a7"/>
        <w:ind w:firstLine="420"/>
      </w:pPr>
      <w:r>
        <w:t xml:space="preserve">   </w:t>
      </w:r>
    </w:p>
    <w:p w:rsidR="00867C38" w:rsidRDefault="00867C38" w:rsidP="00867C38">
      <w:pPr>
        <w:pStyle w:val="a7"/>
        <w:ind w:firstLine="420"/>
      </w:pPr>
      <w:r>
        <w:t xml:space="preserve">    &lt;script src="http://apps.bdimg.com/libs/jquery/1.11.1/jquery.min.js"&gt;&lt;/script&gt;</w:t>
      </w:r>
    </w:p>
    <w:p w:rsidR="00867C38" w:rsidRDefault="00867C38" w:rsidP="00867C38">
      <w:pPr>
        <w:pStyle w:val="a7"/>
        <w:ind w:firstLine="420"/>
      </w:pPr>
      <w:r>
        <w:t xml:space="preserve">    &lt;script src="http://apps.bdimg.com/libs/bootstrap/3.3.0/js/bootstrap.min.js"&gt;&lt;/script&gt;</w:t>
      </w:r>
    </w:p>
    <w:p w:rsidR="00867C38" w:rsidRDefault="00867C38" w:rsidP="00867C38">
      <w:pPr>
        <w:pStyle w:val="a7"/>
        <w:ind w:firstLine="420"/>
      </w:pPr>
      <w:r>
        <w:lastRenderedPageBreak/>
        <w:t xml:space="preserve">    {% include "baidutongji.html" %}</w:t>
      </w:r>
    </w:p>
    <w:p w:rsidR="00867C38" w:rsidRDefault="00867C38" w:rsidP="00867C38">
      <w:pPr>
        <w:pStyle w:val="a7"/>
        <w:ind w:firstLine="420"/>
      </w:pPr>
      <w:r>
        <w:t xml:space="preserve">  &lt;/body&gt;</w:t>
      </w:r>
    </w:p>
    <w:p w:rsidR="00867C38" w:rsidRDefault="00867C38" w:rsidP="00867C38">
      <w:pPr>
        <w:pStyle w:val="a7"/>
        <w:ind w:firstLine="420"/>
      </w:pPr>
      <w:r>
        <w:t>&lt;/html&gt;</w:t>
      </w:r>
    </w:p>
    <w:p w:rsidR="00867C38" w:rsidRDefault="00867C38" w:rsidP="00867C38">
      <w:pPr>
        <w:ind w:firstLine="480"/>
      </w:pPr>
    </w:p>
    <w:p w:rsidR="00867C38" w:rsidRDefault="00496521" w:rsidP="00867C38">
      <w:pPr>
        <w:ind w:firstLine="480"/>
      </w:pPr>
      <w:r w:rsidRPr="00496521">
        <w:t>templates/baidutongji.html</w:t>
      </w:r>
    </w:p>
    <w:p w:rsidR="00496521" w:rsidRDefault="00496521" w:rsidP="00496521">
      <w:pPr>
        <w:pStyle w:val="a7"/>
        <w:ind w:firstLine="420"/>
        <w:rPr>
          <w:rFonts w:hint="eastAsia"/>
        </w:rPr>
      </w:pPr>
      <w:r>
        <w:rPr>
          <w:rFonts w:hint="eastAsia"/>
        </w:rPr>
        <w:t>&lt;!-- 这里放统计的代码 --&gt;</w:t>
      </w:r>
    </w:p>
    <w:p w:rsidR="00496521" w:rsidRDefault="00496521" w:rsidP="00496521">
      <w:pPr>
        <w:pStyle w:val="a7"/>
        <w:ind w:firstLine="420"/>
      </w:pPr>
      <w:r>
        <w:t xml:space="preserve"> </w:t>
      </w:r>
    </w:p>
    <w:p w:rsidR="00496521" w:rsidRDefault="00496521" w:rsidP="00496521">
      <w:pPr>
        <w:pStyle w:val="a7"/>
        <w:ind w:firstLine="420"/>
        <w:rPr>
          <w:rFonts w:hint="eastAsia"/>
        </w:rPr>
      </w:pPr>
      <w:r>
        <w:rPr>
          <w:rFonts w:hint="eastAsia"/>
        </w:rPr>
        <w:t>&lt;!-- 百度统计 begin--&gt;</w:t>
      </w:r>
    </w:p>
    <w:p w:rsidR="00496521" w:rsidRDefault="00496521" w:rsidP="00496521">
      <w:pPr>
        <w:pStyle w:val="a7"/>
        <w:ind w:firstLine="420"/>
      </w:pPr>
      <w:r>
        <w:t>&lt;div style="display:none" hidden&gt;</w:t>
      </w:r>
    </w:p>
    <w:p w:rsidR="00496521" w:rsidRDefault="00496521" w:rsidP="00496521">
      <w:pPr>
        <w:pStyle w:val="a7"/>
        <w:ind w:firstLine="420"/>
      </w:pPr>
      <w:r>
        <w:t>&lt;script type="text/javascript"&gt;</w:t>
      </w:r>
    </w:p>
    <w:p w:rsidR="00496521" w:rsidRDefault="00496521" w:rsidP="00496521">
      <w:pPr>
        <w:pStyle w:val="a7"/>
        <w:ind w:firstLine="420"/>
      </w:pPr>
      <w:r>
        <w:t>var _bdhmProtocol = (("https:" == document.location.protocol) ? " https://" : " http://");</w:t>
      </w:r>
    </w:p>
    <w:p w:rsidR="00496521" w:rsidRDefault="00496521" w:rsidP="00496521">
      <w:pPr>
        <w:pStyle w:val="a7"/>
        <w:ind w:firstLine="420"/>
      </w:pPr>
      <w:r>
        <w:t>document.write(unescape("%3Cscript src='" + _bdhmProtocol + "hm.baidu.com/h.js%3Fab8b04b0bf640ac196520db1cd029664' type='text/javascript'%3E%3C/script%3E"));</w:t>
      </w:r>
    </w:p>
    <w:p w:rsidR="00496521" w:rsidRDefault="00496521" w:rsidP="00496521">
      <w:pPr>
        <w:pStyle w:val="a7"/>
        <w:ind w:firstLine="420"/>
      </w:pPr>
      <w:r>
        <w:t>&lt;/script&gt;</w:t>
      </w:r>
    </w:p>
    <w:p w:rsidR="00496521" w:rsidRDefault="00496521" w:rsidP="00496521">
      <w:pPr>
        <w:pStyle w:val="a7"/>
        <w:ind w:firstLine="420"/>
      </w:pPr>
      <w:r>
        <w:t>&lt;/div&gt;</w:t>
      </w:r>
    </w:p>
    <w:p w:rsidR="00496521" w:rsidRDefault="00496521" w:rsidP="00496521">
      <w:pPr>
        <w:pStyle w:val="a7"/>
        <w:ind w:firstLine="420"/>
      </w:pPr>
      <w:r>
        <w:rPr>
          <w:rFonts w:hint="eastAsia"/>
        </w:rPr>
        <w:t>&lt;!-- 百度统计 end--&gt;</w:t>
      </w:r>
    </w:p>
    <w:p w:rsidR="00867C38" w:rsidRDefault="00496521" w:rsidP="00496521">
      <w:pPr>
        <w:pStyle w:val="2"/>
        <w:spacing w:before="156" w:after="312"/>
      </w:pPr>
      <w:r w:rsidRPr="00496521">
        <w:rPr>
          <w:rFonts w:hint="eastAsia"/>
        </w:rPr>
        <w:t>视图中检索结果，渲染到模板中显示出来</w:t>
      </w:r>
    </w:p>
    <w:p w:rsidR="00867C38" w:rsidRDefault="00496521" w:rsidP="00867C38">
      <w:pPr>
        <w:ind w:firstLine="480"/>
      </w:pPr>
      <w:r w:rsidRPr="00496521">
        <w:rPr>
          <w:rFonts w:hint="eastAsia"/>
        </w:rPr>
        <w:t>改写视图函数，查询数据库，得到相关的内容：</w:t>
      </w:r>
    </w:p>
    <w:p w:rsidR="00496521" w:rsidRDefault="00496521" w:rsidP="00496521">
      <w:pPr>
        <w:pStyle w:val="a7"/>
        <w:ind w:firstLine="420"/>
      </w:pPr>
      <w:r>
        <w:t>def column_detail(request, column_slug):</w:t>
      </w:r>
    </w:p>
    <w:p w:rsidR="00496521" w:rsidRDefault="00496521" w:rsidP="00496521">
      <w:pPr>
        <w:pStyle w:val="a7"/>
        <w:ind w:firstLine="420"/>
      </w:pPr>
      <w:r>
        <w:t xml:space="preserve">    column = Column.objects.get(slug=column_slug)</w:t>
      </w:r>
    </w:p>
    <w:p w:rsidR="00496521" w:rsidRDefault="00496521" w:rsidP="00496521">
      <w:pPr>
        <w:pStyle w:val="a7"/>
        <w:ind w:firstLine="420"/>
      </w:pPr>
      <w:r>
        <w:t xml:space="preserve">    return render(request, 'news/column.html', {'column': column})</w:t>
      </w:r>
    </w:p>
    <w:p w:rsidR="00496521" w:rsidRDefault="00496521" w:rsidP="00496521">
      <w:pPr>
        <w:pStyle w:val="a7"/>
        <w:ind w:firstLine="420"/>
      </w:pPr>
      <w:r>
        <w:t xml:space="preserve"> </w:t>
      </w:r>
    </w:p>
    <w:p w:rsidR="00496521" w:rsidRDefault="00496521" w:rsidP="00496521">
      <w:pPr>
        <w:pStyle w:val="a7"/>
        <w:ind w:firstLine="420"/>
      </w:pPr>
      <w:r>
        <w:t xml:space="preserve"> </w:t>
      </w:r>
    </w:p>
    <w:p w:rsidR="00496521" w:rsidRDefault="00496521" w:rsidP="00496521">
      <w:pPr>
        <w:pStyle w:val="a7"/>
        <w:ind w:firstLine="420"/>
      </w:pPr>
      <w:r>
        <w:t>def article_detail(request, article_slug):</w:t>
      </w:r>
    </w:p>
    <w:p w:rsidR="00496521" w:rsidRDefault="00496521" w:rsidP="00496521">
      <w:pPr>
        <w:pStyle w:val="a7"/>
        <w:ind w:firstLine="420"/>
      </w:pPr>
      <w:r>
        <w:t xml:space="preserve">    article = Article.objects.get(slug=article_slug)</w:t>
      </w:r>
    </w:p>
    <w:p w:rsidR="00496521" w:rsidRDefault="00496521" w:rsidP="00496521">
      <w:pPr>
        <w:pStyle w:val="a7"/>
        <w:ind w:firstLine="420"/>
        <w:rPr>
          <w:rFonts w:hint="eastAsia"/>
        </w:rPr>
      </w:pPr>
      <w:r>
        <w:t xml:space="preserve">    return render(request, 'news/article.html', {'article': article})</w:t>
      </w:r>
    </w:p>
    <w:p w:rsidR="00867C38" w:rsidRDefault="00496521" w:rsidP="00867C38">
      <w:pPr>
        <w:ind w:firstLine="480"/>
      </w:pPr>
      <w:r w:rsidRPr="00496521">
        <w:rPr>
          <w:rFonts w:hint="eastAsia"/>
        </w:rPr>
        <w:t>在</w:t>
      </w:r>
      <w:r w:rsidRPr="00496521">
        <w:rPr>
          <w:rFonts w:hint="eastAsia"/>
        </w:rPr>
        <w:t xml:space="preserve"> news </w:t>
      </w:r>
      <w:r w:rsidRPr="00496521">
        <w:rPr>
          <w:rFonts w:hint="eastAsia"/>
        </w:rPr>
        <w:t>下新建</w:t>
      </w:r>
      <w:r w:rsidRPr="00496521">
        <w:rPr>
          <w:rFonts w:hint="eastAsia"/>
        </w:rPr>
        <w:t xml:space="preserve"> templates </w:t>
      </w:r>
      <w:r w:rsidRPr="00496521">
        <w:rPr>
          <w:rFonts w:hint="eastAsia"/>
        </w:rPr>
        <w:t>文件夹，再在</w:t>
      </w:r>
      <w:r w:rsidRPr="00496521">
        <w:rPr>
          <w:rFonts w:hint="eastAsia"/>
        </w:rPr>
        <w:t xml:space="preserve"> templates </w:t>
      </w:r>
      <w:r w:rsidRPr="00496521">
        <w:rPr>
          <w:rFonts w:hint="eastAsia"/>
        </w:rPr>
        <w:t>下新建</w:t>
      </w:r>
      <w:r w:rsidRPr="00496521">
        <w:rPr>
          <w:rFonts w:hint="eastAsia"/>
        </w:rPr>
        <w:t xml:space="preserve"> news </w:t>
      </w:r>
      <w:r w:rsidRPr="00496521">
        <w:rPr>
          <w:rFonts w:hint="eastAsia"/>
        </w:rPr>
        <w:t>文件夹，我们来写两个模板文件：</w:t>
      </w:r>
    </w:p>
    <w:p w:rsidR="00496521" w:rsidRDefault="00496521" w:rsidP="00496521">
      <w:pPr>
        <w:ind w:firstLine="480"/>
        <w:jc w:val="left"/>
        <w:rPr>
          <w:rFonts w:hint="eastAsia"/>
        </w:rPr>
      </w:pPr>
      <w:r>
        <w:rPr>
          <w:rFonts w:hint="eastAsia"/>
        </w:rPr>
        <w:t>栏目模板，视图传递过来了一个</w:t>
      </w:r>
      <w:r>
        <w:rPr>
          <w:rFonts w:hint="eastAsia"/>
        </w:rPr>
        <w:t xml:space="preserve"> column object</w:t>
      </w:r>
      <w:r>
        <w:rPr>
          <w:rFonts w:hint="eastAsia"/>
        </w:rPr>
        <w:t>，</w:t>
      </w:r>
      <w:r>
        <w:rPr>
          <w:rFonts w:hint="eastAsia"/>
        </w:rPr>
        <w:t xml:space="preserve">news/templates/news/column.html </w:t>
      </w:r>
      <w:r>
        <w:rPr>
          <w:rFonts w:hint="eastAsia"/>
        </w:rPr>
        <w:t>（或者</w:t>
      </w:r>
      <w:r>
        <w:rPr>
          <w:rFonts w:hint="eastAsia"/>
        </w:rPr>
        <w:t xml:space="preserve"> </w:t>
      </w:r>
      <w:r>
        <w:rPr>
          <w:rFonts w:hint="eastAsia"/>
        </w:rPr>
        <w:t>项目下的</w:t>
      </w:r>
      <w:r>
        <w:rPr>
          <w:rFonts w:hint="eastAsia"/>
        </w:rPr>
        <w:t xml:space="preserve"> templates/news/column.html </w:t>
      </w:r>
      <w:r>
        <w:rPr>
          <w:rFonts w:hint="eastAsia"/>
        </w:rPr>
        <w:t>路径）</w:t>
      </w:r>
      <w:r>
        <w:rPr>
          <w:rFonts w:hint="eastAsia"/>
        </w:rPr>
        <w:t xml:space="preserve">Django </w:t>
      </w:r>
      <w:r>
        <w:rPr>
          <w:rFonts w:hint="eastAsia"/>
        </w:rPr>
        <w:t>都能找到它们</w:t>
      </w:r>
    </w:p>
    <w:p w:rsidR="00496521" w:rsidRDefault="00496521" w:rsidP="00496521">
      <w:pPr>
        <w:pStyle w:val="a7"/>
        <w:ind w:firstLine="420"/>
      </w:pPr>
      <w:r>
        <w:t>{% extends "base.html" %}</w:t>
      </w:r>
    </w:p>
    <w:p w:rsidR="00496521" w:rsidRDefault="00496521" w:rsidP="00496521">
      <w:pPr>
        <w:pStyle w:val="a7"/>
        <w:ind w:firstLine="420"/>
      </w:pPr>
      <w:r>
        <w:t xml:space="preserve"> </w:t>
      </w:r>
    </w:p>
    <w:p w:rsidR="00496521" w:rsidRDefault="00496521" w:rsidP="00496521">
      <w:pPr>
        <w:pStyle w:val="a7"/>
        <w:ind w:firstLine="420"/>
      </w:pPr>
      <w:r>
        <w:t>{% block title %}</w:t>
      </w:r>
    </w:p>
    <w:p w:rsidR="00496521" w:rsidRDefault="00496521" w:rsidP="00496521">
      <w:pPr>
        <w:pStyle w:val="a7"/>
        <w:ind w:firstLine="420"/>
      </w:pPr>
      <w:r>
        <w:t>{{ column.title }}</w:t>
      </w:r>
    </w:p>
    <w:p w:rsidR="00496521" w:rsidRDefault="00496521" w:rsidP="00496521">
      <w:pPr>
        <w:pStyle w:val="a7"/>
        <w:ind w:firstLine="420"/>
      </w:pPr>
      <w:r>
        <w:t>{% endblock title %}</w:t>
      </w:r>
    </w:p>
    <w:p w:rsidR="00496521" w:rsidRDefault="00496521" w:rsidP="00496521">
      <w:pPr>
        <w:pStyle w:val="a7"/>
        <w:ind w:firstLine="420"/>
      </w:pPr>
      <w:r>
        <w:lastRenderedPageBreak/>
        <w:t xml:space="preserve"> </w:t>
      </w:r>
    </w:p>
    <w:p w:rsidR="00496521" w:rsidRDefault="00496521" w:rsidP="00496521">
      <w:pPr>
        <w:pStyle w:val="a7"/>
        <w:ind w:firstLine="420"/>
      </w:pPr>
      <w:r>
        <w:t>{% block content %}</w:t>
      </w:r>
    </w:p>
    <w:p w:rsidR="00496521" w:rsidRDefault="00496521" w:rsidP="00496521">
      <w:pPr>
        <w:pStyle w:val="a7"/>
        <w:ind w:firstLine="420"/>
        <w:rPr>
          <w:rFonts w:hint="eastAsia"/>
        </w:rPr>
      </w:pPr>
      <w:r>
        <w:rPr>
          <w:rFonts w:hint="eastAsia"/>
        </w:rPr>
        <w:t>栏目简介：{{ column.intro }}</w:t>
      </w:r>
    </w:p>
    <w:p w:rsidR="00496521" w:rsidRDefault="00496521" w:rsidP="00496521">
      <w:pPr>
        <w:pStyle w:val="a7"/>
        <w:ind w:firstLine="420"/>
        <w:rPr>
          <w:rFonts w:hint="eastAsia"/>
        </w:rPr>
      </w:pPr>
      <w:r>
        <w:rPr>
          <w:rFonts w:hint="eastAsia"/>
        </w:rPr>
        <w:t>栏目文章列表：</w:t>
      </w:r>
    </w:p>
    <w:p w:rsidR="00496521" w:rsidRDefault="00496521" w:rsidP="00496521">
      <w:pPr>
        <w:pStyle w:val="a7"/>
        <w:ind w:firstLine="420"/>
        <w:rPr>
          <w:rFonts w:hint="eastAsia"/>
        </w:rPr>
      </w:pPr>
      <w:r>
        <w:rPr>
          <w:rFonts w:hint="eastAsia"/>
        </w:rPr>
        <w:t>还需要完善</w:t>
      </w:r>
    </w:p>
    <w:p w:rsidR="00867C38" w:rsidRPr="00496521" w:rsidRDefault="00496521" w:rsidP="00496521">
      <w:pPr>
        <w:pStyle w:val="a7"/>
        <w:ind w:firstLine="420"/>
      </w:pPr>
      <w:r>
        <w:t>{% endblock content %}</w:t>
      </w:r>
    </w:p>
    <w:p w:rsidR="00867C38" w:rsidRDefault="00496521" w:rsidP="00496521">
      <w:pPr>
        <w:ind w:firstLine="480"/>
        <w:jc w:val="left"/>
      </w:pPr>
      <w:r w:rsidRPr="00496521">
        <w:rPr>
          <w:rFonts w:hint="eastAsia"/>
        </w:rPr>
        <w:t>文章模板，视图传递过来了一个</w:t>
      </w:r>
      <w:r w:rsidRPr="00496521">
        <w:rPr>
          <w:rFonts w:hint="eastAsia"/>
        </w:rPr>
        <w:t xml:space="preserve"> article object</w:t>
      </w:r>
      <w:r>
        <w:rPr>
          <w:rFonts w:hint="eastAsia"/>
        </w:rPr>
        <w:t>。</w:t>
      </w:r>
      <w:r w:rsidRPr="00496521">
        <w:rPr>
          <w:rFonts w:hint="eastAsia"/>
        </w:rPr>
        <w:t xml:space="preserve">news/templates/news/article.html </w:t>
      </w:r>
      <w:r w:rsidRPr="00496521">
        <w:rPr>
          <w:rFonts w:hint="eastAsia"/>
        </w:rPr>
        <w:t>（或者</w:t>
      </w:r>
      <w:r w:rsidRPr="00496521">
        <w:rPr>
          <w:rFonts w:hint="eastAsia"/>
        </w:rPr>
        <w:t xml:space="preserve"> </w:t>
      </w:r>
      <w:r w:rsidRPr="00496521">
        <w:rPr>
          <w:rFonts w:hint="eastAsia"/>
        </w:rPr>
        <w:t>项目下的</w:t>
      </w:r>
      <w:r w:rsidRPr="00496521">
        <w:rPr>
          <w:rFonts w:hint="eastAsia"/>
        </w:rPr>
        <w:t xml:space="preserve"> templates/news/article.html</w:t>
      </w:r>
      <w:r w:rsidRPr="00496521">
        <w:rPr>
          <w:rFonts w:hint="eastAsia"/>
        </w:rPr>
        <w:t>）</w:t>
      </w:r>
    </w:p>
    <w:p w:rsidR="00496521" w:rsidRDefault="00496521" w:rsidP="00496521">
      <w:pPr>
        <w:pStyle w:val="a7"/>
        <w:ind w:firstLine="420"/>
      </w:pPr>
      <w:r>
        <w:t>{% extends "base.html" %}</w:t>
      </w:r>
    </w:p>
    <w:p w:rsidR="00496521" w:rsidRDefault="00496521" w:rsidP="00496521">
      <w:pPr>
        <w:pStyle w:val="a7"/>
        <w:ind w:firstLine="420"/>
      </w:pPr>
      <w:r>
        <w:t xml:space="preserve"> </w:t>
      </w:r>
    </w:p>
    <w:p w:rsidR="00496521" w:rsidRDefault="00496521" w:rsidP="00496521">
      <w:pPr>
        <w:pStyle w:val="a7"/>
        <w:ind w:firstLine="420"/>
      </w:pPr>
      <w:r>
        <w:t>{% block title %}</w:t>
      </w:r>
    </w:p>
    <w:p w:rsidR="00496521" w:rsidRDefault="00496521" w:rsidP="00496521">
      <w:pPr>
        <w:pStyle w:val="a7"/>
        <w:ind w:firstLine="420"/>
      </w:pPr>
      <w:r>
        <w:t>{{ article.title }}</w:t>
      </w:r>
    </w:p>
    <w:p w:rsidR="00496521" w:rsidRDefault="00496521" w:rsidP="00496521">
      <w:pPr>
        <w:pStyle w:val="a7"/>
        <w:ind w:firstLine="420"/>
      </w:pPr>
      <w:r>
        <w:t>{% endblock title %}</w:t>
      </w:r>
    </w:p>
    <w:p w:rsidR="00496521" w:rsidRDefault="00496521" w:rsidP="00496521">
      <w:pPr>
        <w:pStyle w:val="a7"/>
        <w:ind w:firstLine="420"/>
      </w:pPr>
      <w:r>
        <w:t xml:space="preserve"> </w:t>
      </w:r>
    </w:p>
    <w:p w:rsidR="00496521" w:rsidRDefault="00496521" w:rsidP="00496521">
      <w:pPr>
        <w:pStyle w:val="a7"/>
        <w:ind w:firstLine="420"/>
      </w:pPr>
      <w:r>
        <w:t xml:space="preserve"> </w:t>
      </w:r>
    </w:p>
    <w:p w:rsidR="00496521" w:rsidRDefault="00496521" w:rsidP="00496521">
      <w:pPr>
        <w:pStyle w:val="a7"/>
        <w:ind w:firstLine="420"/>
      </w:pPr>
      <w:r>
        <w:t>{% block content %}</w:t>
      </w:r>
    </w:p>
    <w:p w:rsidR="00496521" w:rsidRDefault="00496521" w:rsidP="00496521">
      <w:pPr>
        <w:pStyle w:val="a7"/>
        <w:ind w:firstLine="420"/>
        <w:rPr>
          <w:rFonts w:hint="eastAsia"/>
        </w:rPr>
      </w:pPr>
      <w:r>
        <w:rPr>
          <w:rFonts w:hint="eastAsia"/>
        </w:rPr>
        <w:t>&lt;h1&gt;文章标题： {{ article.title }}&lt;/h1&gt;</w:t>
      </w:r>
    </w:p>
    <w:p w:rsidR="00496521" w:rsidRDefault="00496521" w:rsidP="00496521">
      <w:pPr>
        <w:pStyle w:val="a7"/>
        <w:ind w:firstLine="420"/>
      </w:pPr>
      <w:r>
        <w:t>&lt;div id="main"&gt;</w:t>
      </w:r>
    </w:p>
    <w:p w:rsidR="00496521" w:rsidRDefault="00496521" w:rsidP="00496521">
      <w:pPr>
        <w:pStyle w:val="a7"/>
        <w:ind w:firstLine="420"/>
      </w:pPr>
      <w:r>
        <w:t xml:space="preserve">    {{ article.content }}</w:t>
      </w:r>
    </w:p>
    <w:p w:rsidR="00496521" w:rsidRDefault="00496521" w:rsidP="00496521">
      <w:pPr>
        <w:pStyle w:val="a7"/>
        <w:ind w:firstLine="420"/>
      </w:pPr>
      <w:r>
        <w:t>&lt;/div&gt;</w:t>
      </w:r>
    </w:p>
    <w:p w:rsidR="00867C38" w:rsidRDefault="00496521" w:rsidP="00496521">
      <w:pPr>
        <w:pStyle w:val="a7"/>
        <w:ind w:firstLine="420"/>
      </w:pPr>
      <w:r>
        <w:t>{% endblock content %}</w:t>
      </w:r>
    </w:p>
    <w:p w:rsidR="00867C38" w:rsidRDefault="00867C38" w:rsidP="00867C38">
      <w:pPr>
        <w:ind w:firstLine="480"/>
      </w:pPr>
    </w:p>
    <w:p w:rsidR="00867C38" w:rsidRDefault="00496521" w:rsidP="00867C38">
      <w:pPr>
        <w:ind w:firstLine="480"/>
      </w:pPr>
      <w:r w:rsidRPr="00496521">
        <w:t>news/views.py</w:t>
      </w:r>
    </w:p>
    <w:p w:rsidR="00496521" w:rsidRDefault="00496521" w:rsidP="00496521">
      <w:pPr>
        <w:pStyle w:val="a7"/>
        <w:ind w:firstLine="420"/>
      </w:pPr>
      <w:r>
        <w:t>def index(request):</w:t>
      </w:r>
    </w:p>
    <w:p w:rsidR="00496521" w:rsidRDefault="00496521" w:rsidP="00496521">
      <w:pPr>
        <w:pStyle w:val="a7"/>
        <w:ind w:firstLine="420"/>
      </w:pPr>
      <w:r>
        <w:t xml:space="preserve">    columns = Column.objects.all()</w:t>
      </w:r>
    </w:p>
    <w:p w:rsidR="00496521" w:rsidRDefault="00496521" w:rsidP="00496521">
      <w:pPr>
        <w:pStyle w:val="a7"/>
        <w:ind w:firstLine="420"/>
      </w:pPr>
      <w:r>
        <w:t xml:space="preserve">    return render(request, 'index.html', {'columns': columns})</w:t>
      </w:r>
    </w:p>
    <w:p w:rsidR="00867C38" w:rsidRDefault="00867C38" w:rsidP="00867C38">
      <w:pPr>
        <w:ind w:firstLine="480"/>
      </w:pPr>
    </w:p>
    <w:p w:rsidR="00867C38" w:rsidRDefault="00496521" w:rsidP="00867C38">
      <w:pPr>
        <w:ind w:firstLine="480"/>
      </w:pPr>
      <w:r w:rsidRPr="00496521">
        <w:rPr>
          <w:rFonts w:hint="eastAsia"/>
        </w:rPr>
        <w:t>项目下</w:t>
      </w:r>
      <w:r w:rsidRPr="00496521">
        <w:rPr>
          <w:rFonts w:hint="eastAsia"/>
        </w:rPr>
        <w:t xml:space="preserve"> templates/index.html</w:t>
      </w:r>
    </w:p>
    <w:p w:rsidR="00496521" w:rsidRDefault="00496521" w:rsidP="00496521">
      <w:pPr>
        <w:pStyle w:val="a7"/>
        <w:ind w:firstLine="420"/>
      </w:pPr>
      <w:r>
        <w:t>{% extends "base.html" %}</w:t>
      </w:r>
    </w:p>
    <w:p w:rsidR="00496521" w:rsidRDefault="00496521" w:rsidP="00496521">
      <w:pPr>
        <w:pStyle w:val="a7"/>
        <w:ind w:firstLine="420"/>
      </w:pPr>
      <w:r>
        <w:t xml:space="preserve"> </w:t>
      </w:r>
    </w:p>
    <w:p w:rsidR="00496521" w:rsidRDefault="00496521" w:rsidP="00496521">
      <w:pPr>
        <w:pStyle w:val="a7"/>
        <w:ind w:firstLine="420"/>
        <w:rPr>
          <w:rFonts w:hint="eastAsia"/>
        </w:rPr>
      </w:pPr>
      <w:r>
        <w:rPr>
          <w:rFonts w:hint="eastAsia"/>
        </w:rPr>
        <w:t>{% block title %} 首页 {% endblock title %}</w:t>
      </w:r>
    </w:p>
    <w:p w:rsidR="00496521" w:rsidRDefault="00496521" w:rsidP="00496521">
      <w:pPr>
        <w:pStyle w:val="a7"/>
        <w:ind w:firstLine="420"/>
      </w:pPr>
      <w:r>
        <w:t xml:space="preserve"> </w:t>
      </w:r>
    </w:p>
    <w:p w:rsidR="00496521" w:rsidRDefault="00496521" w:rsidP="00496521">
      <w:pPr>
        <w:pStyle w:val="a7"/>
        <w:ind w:firstLine="420"/>
      </w:pPr>
      <w:r>
        <w:t xml:space="preserve"> </w:t>
      </w:r>
    </w:p>
    <w:p w:rsidR="00496521" w:rsidRDefault="00496521" w:rsidP="00496521">
      <w:pPr>
        <w:pStyle w:val="a7"/>
        <w:ind w:firstLine="420"/>
      </w:pPr>
      <w:r>
        <w:t>{% block content %}</w:t>
      </w:r>
    </w:p>
    <w:p w:rsidR="00496521" w:rsidRDefault="00496521" w:rsidP="00496521">
      <w:pPr>
        <w:pStyle w:val="a7"/>
        <w:ind w:firstLine="420"/>
      </w:pPr>
      <w:r>
        <w:t>&lt;ul&gt;</w:t>
      </w:r>
    </w:p>
    <w:p w:rsidR="00496521" w:rsidRDefault="00496521" w:rsidP="00496521">
      <w:pPr>
        <w:pStyle w:val="a7"/>
        <w:ind w:firstLine="420"/>
      </w:pPr>
      <w:r>
        <w:t xml:space="preserve">    {% for column in  columns %}</w:t>
      </w:r>
    </w:p>
    <w:p w:rsidR="00496521" w:rsidRDefault="00496521" w:rsidP="00496521">
      <w:pPr>
        <w:pStyle w:val="a7"/>
        <w:ind w:firstLine="420"/>
      </w:pPr>
      <w:r>
        <w:t xml:space="preserve">        &lt;li&gt;</w:t>
      </w:r>
    </w:p>
    <w:p w:rsidR="00496521" w:rsidRDefault="00496521" w:rsidP="00496521">
      <w:pPr>
        <w:pStyle w:val="a7"/>
        <w:ind w:firstLine="420"/>
      </w:pPr>
      <w:r>
        <w:t xml:space="preserve">            &lt;a href="{{ column.get_absolute_url }}"&gt; {{ column.name }} &lt;/a&gt;</w:t>
      </w:r>
    </w:p>
    <w:p w:rsidR="00496521" w:rsidRDefault="00496521" w:rsidP="00496521">
      <w:pPr>
        <w:pStyle w:val="a7"/>
        <w:ind w:firstLine="420"/>
      </w:pPr>
      <w:r>
        <w:t xml:space="preserve">        &lt;/li&gt;</w:t>
      </w:r>
    </w:p>
    <w:p w:rsidR="00496521" w:rsidRDefault="00496521" w:rsidP="00496521">
      <w:pPr>
        <w:pStyle w:val="a7"/>
        <w:ind w:firstLine="420"/>
      </w:pPr>
      <w:r>
        <w:t xml:space="preserve">    {% endfor %}</w:t>
      </w:r>
    </w:p>
    <w:p w:rsidR="00496521" w:rsidRDefault="00496521" w:rsidP="00496521">
      <w:pPr>
        <w:pStyle w:val="a7"/>
        <w:ind w:firstLine="420"/>
      </w:pPr>
      <w:r>
        <w:t>&lt;/ul&gt;</w:t>
      </w:r>
    </w:p>
    <w:p w:rsidR="00867C38" w:rsidRDefault="00496521" w:rsidP="00496521">
      <w:pPr>
        <w:pStyle w:val="a7"/>
        <w:ind w:firstLine="420"/>
      </w:pPr>
      <w:r>
        <w:lastRenderedPageBreak/>
        <w:t>{% endblock content %}</w:t>
      </w:r>
    </w:p>
    <w:p w:rsidR="00867C38" w:rsidRDefault="00274660" w:rsidP="00274660">
      <w:pPr>
        <w:pStyle w:val="2"/>
        <w:spacing w:before="156" w:after="312"/>
      </w:pPr>
      <w:r w:rsidRPr="00274660">
        <w:rPr>
          <w:rFonts w:hint="eastAsia"/>
        </w:rPr>
        <w:t>完善首页的显示功能</w:t>
      </w:r>
    </w:p>
    <w:p w:rsidR="00274660" w:rsidRDefault="00274660" w:rsidP="00274660">
      <w:pPr>
        <w:ind w:firstLine="480"/>
      </w:pPr>
    </w:p>
    <w:p w:rsidR="00274660" w:rsidRDefault="00274660" w:rsidP="00274660">
      <w:pPr>
        <w:ind w:firstLine="480"/>
      </w:pPr>
    </w:p>
    <w:p w:rsidR="00274660" w:rsidRDefault="00274660" w:rsidP="00274660">
      <w:pPr>
        <w:ind w:firstLine="480"/>
      </w:pPr>
    </w:p>
    <w:p w:rsidR="00274660" w:rsidRPr="00274660" w:rsidRDefault="00274660" w:rsidP="00274660">
      <w:pPr>
        <w:ind w:firstLine="480"/>
        <w:rPr>
          <w:rFonts w:hint="eastAsia"/>
        </w:rPr>
      </w:pPr>
    </w:p>
    <w:sectPr w:rsidR="00274660" w:rsidRPr="0027466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987" w:rsidRDefault="00C20987" w:rsidP="003F6F0D">
      <w:pPr>
        <w:spacing w:line="240" w:lineRule="auto"/>
        <w:ind w:firstLine="480"/>
      </w:pPr>
      <w:r>
        <w:separator/>
      </w:r>
    </w:p>
  </w:endnote>
  <w:endnote w:type="continuationSeparator" w:id="0">
    <w:p w:rsidR="00C20987" w:rsidRDefault="00C20987" w:rsidP="003F6F0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 Neue Light">
    <w:altName w:val="微软雅黑"/>
    <w:charset w:val="00"/>
    <w:family w:val="auto"/>
    <w:pitch w:val="variable"/>
    <w:sig w:usb0="A00002FF" w:usb1="5000205B" w:usb2="00000002" w:usb3="00000000" w:csb0="0000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F0D" w:rsidRDefault="003F6F0D">
    <w:pPr>
      <w:pStyle w:val="af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F0D" w:rsidRDefault="003F6F0D">
    <w:pPr>
      <w:pStyle w:val="af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F0D" w:rsidRDefault="003F6F0D">
    <w:pPr>
      <w:pStyle w:val="af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987" w:rsidRDefault="00C20987" w:rsidP="003F6F0D">
      <w:pPr>
        <w:spacing w:line="240" w:lineRule="auto"/>
        <w:ind w:firstLine="480"/>
      </w:pPr>
      <w:r>
        <w:separator/>
      </w:r>
    </w:p>
  </w:footnote>
  <w:footnote w:type="continuationSeparator" w:id="0">
    <w:p w:rsidR="00C20987" w:rsidRDefault="00C20987" w:rsidP="003F6F0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F0D" w:rsidRDefault="003F6F0D">
    <w:pPr>
      <w:pStyle w:val="af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F0D" w:rsidRDefault="003F6F0D">
    <w:pPr>
      <w:pStyle w:val="af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F0D" w:rsidRDefault="003F6F0D">
    <w:pPr>
      <w:pStyle w:val="af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E5435"/>
    <w:multiLevelType w:val="hybridMultilevel"/>
    <w:tmpl w:val="27681A0C"/>
    <w:lvl w:ilvl="0" w:tplc="B71AF5FA">
      <w:start w:val="1"/>
      <w:numFmt w:val="bullet"/>
      <w:lvlText w:val="‒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2D6CB3"/>
    <w:multiLevelType w:val="hybridMultilevel"/>
    <w:tmpl w:val="0EF2CA46"/>
    <w:lvl w:ilvl="0" w:tplc="92344CAC">
      <w:start w:val="1"/>
      <w:numFmt w:val="chineseCountingThousand"/>
      <w:lvlText w:val="%1、"/>
      <w:lvlJc w:val="left"/>
      <w:pPr>
        <w:ind w:left="84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E3D3487"/>
    <w:multiLevelType w:val="hybridMultilevel"/>
    <w:tmpl w:val="BA886EC2"/>
    <w:lvl w:ilvl="0" w:tplc="B71AF5FA">
      <w:start w:val="1"/>
      <w:numFmt w:val="bullet"/>
      <w:lvlText w:val="‒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7316007"/>
    <w:multiLevelType w:val="multilevel"/>
    <w:tmpl w:val="E956348C"/>
    <w:lvl w:ilvl="0">
      <w:start w:val="1"/>
      <w:numFmt w:val="chineseCountingThousand"/>
      <w:pStyle w:val="1"/>
      <w:lvlText w:val="第%1章"/>
      <w:lvlJc w:val="center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Restart w:val="1"/>
      <w:pStyle w:val="5"/>
      <w:isLgl/>
      <w:suff w:val="space"/>
      <w:lvlText w:val="图%1-%5"/>
      <w:lvlJc w:val="center"/>
      <w:pPr>
        <w:ind w:left="4112" w:firstLine="0"/>
      </w:pPr>
      <w:rPr>
        <w:rFonts w:ascii="Times New Roman" w:eastAsia="宋体" w:hAnsi="Times New Roman" w:hint="default"/>
        <w:b w:val="0"/>
        <w:i w:val="0"/>
        <w:sz w:val="21"/>
        <w:szCs w:val="21"/>
      </w:rPr>
    </w:lvl>
    <w:lvl w:ilvl="5">
      <w:start w:val="1"/>
      <w:numFmt w:val="decimal"/>
      <w:lvlRestart w:val="1"/>
      <w:pStyle w:val="6"/>
      <w:isLgl/>
      <w:suff w:val="space"/>
      <w:lvlText w:val="Fig.%1-%6"/>
      <w:lvlJc w:val="center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  <w:szCs w:val="21"/>
      </w:rPr>
    </w:lvl>
    <w:lvl w:ilvl="6">
      <w:start w:val="1"/>
      <w:numFmt w:val="decimal"/>
      <w:lvlRestart w:val="1"/>
      <w:pStyle w:val="7"/>
      <w:isLgl/>
      <w:suff w:val="space"/>
      <w:lvlText w:val="表%1-%7"/>
      <w:lvlJc w:val="center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  <w:szCs w:val="21"/>
      </w:rPr>
    </w:lvl>
    <w:lvl w:ilvl="7">
      <w:start w:val="1"/>
      <w:numFmt w:val="decimal"/>
      <w:lvlRestart w:val="1"/>
      <w:isLgl/>
      <w:suff w:val="space"/>
      <w:lvlText w:val="Table%1-%8"/>
      <w:lvlJc w:val="center"/>
      <w:pPr>
        <w:ind w:left="0" w:firstLine="0"/>
      </w:pPr>
      <w:rPr>
        <w:rFonts w:ascii="Times New Roman" w:eastAsia="宋体" w:hAnsi="Times New Roman" w:hint="default"/>
        <w:b w:val="0"/>
        <w:i w:val="0"/>
        <w:caps w:val="0"/>
        <w:strike w:val="0"/>
        <w:dstrike w:val="0"/>
        <w:vanish w:val="0"/>
        <w:color w:val="auto"/>
        <w:sz w:val="21"/>
        <w:szCs w:val="21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suff w:val="nothing"/>
      <w:lvlText w:val=""/>
      <w:lvlJc w:val="center"/>
      <w:pPr>
        <w:ind w:left="0" w:firstLine="0"/>
      </w:pPr>
      <w:rPr>
        <w:rFonts w:ascii="Times New Roman" w:eastAsia="宋体" w:hAnsi="Times New Roman" w:hint="default"/>
        <w:b/>
        <w:i w:val="0"/>
        <w:sz w:val="32"/>
        <w:szCs w:val="32"/>
      </w:rPr>
    </w:lvl>
  </w:abstractNum>
  <w:abstractNum w:abstractNumId="4" w15:restartNumberingAfterBreak="0">
    <w:nsid w:val="5D403874"/>
    <w:multiLevelType w:val="hybridMultilevel"/>
    <w:tmpl w:val="17AEE366"/>
    <w:lvl w:ilvl="0" w:tplc="B71AF5FA">
      <w:start w:val="1"/>
      <w:numFmt w:val="bullet"/>
      <w:lvlText w:val="‒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0506DB2"/>
    <w:multiLevelType w:val="hybridMultilevel"/>
    <w:tmpl w:val="97C00CCC"/>
    <w:lvl w:ilvl="0" w:tplc="2430BB36">
      <w:start w:val="1"/>
      <w:numFmt w:val="decimalZero"/>
      <w:pStyle w:val="Step"/>
      <w:lvlText w:val="Step 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CB220D"/>
    <w:multiLevelType w:val="hybridMultilevel"/>
    <w:tmpl w:val="198EA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89700D1"/>
    <w:multiLevelType w:val="hybridMultilevel"/>
    <w:tmpl w:val="94087B58"/>
    <w:lvl w:ilvl="0" w:tplc="134C8BE0">
      <w:start w:val="1"/>
      <w:numFmt w:val="decimal"/>
      <w:lvlText w:val="第%1节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3"/>
  </w:num>
  <w:num w:numId="5">
    <w:abstractNumId w:val="3"/>
  </w:num>
  <w:num w:numId="6">
    <w:abstractNumId w:val="3"/>
  </w:num>
  <w:num w:numId="7">
    <w:abstractNumId w:val="5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5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1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6"/>
  </w:num>
  <w:num w:numId="38">
    <w:abstractNumId w:val="2"/>
  </w:num>
  <w:num w:numId="39">
    <w:abstractNumId w:val="4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49F"/>
    <w:rsid w:val="000379EC"/>
    <w:rsid w:val="000629D6"/>
    <w:rsid w:val="00064FCB"/>
    <w:rsid w:val="000A44B0"/>
    <w:rsid w:val="000A7272"/>
    <w:rsid w:val="000D0111"/>
    <w:rsid w:val="001C3DE1"/>
    <w:rsid w:val="0023222F"/>
    <w:rsid w:val="00232249"/>
    <w:rsid w:val="00270AA4"/>
    <w:rsid w:val="00274660"/>
    <w:rsid w:val="002D247D"/>
    <w:rsid w:val="002D7054"/>
    <w:rsid w:val="00302D45"/>
    <w:rsid w:val="00331653"/>
    <w:rsid w:val="003816CC"/>
    <w:rsid w:val="003957BA"/>
    <w:rsid w:val="003C6067"/>
    <w:rsid w:val="003E60AA"/>
    <w:rsid w:val="003F6F0D"/>
    <w:rsid w:val="004316E9"/>
    <w:rsid w:val="00496521"/>
    <w:rsid w:val="004C4CC2"/>
    <w:rsid w:val="00506DF3"/>
    <w:rsid w:val="005346AD"/>
    <w:rsid w:val="0054641E"/>
    <w:rsid w:val="005C7E54"/>
    <w:rsid w:val="00717588"/>
    <w:rsid w:val="007B226D"/>
    <w:rsid w:val="008669C9"/>
    <w:rsid w:val="00867C38"/>
    <w:rsid w:val="008B0BF2"/>
    <w:rsid w:val="009420C0"/>
    <w:rsid w:val="00944520"/>
    <w:rsid w:val="00945305"/>
    <w:rsid w:val="009A02C9"/>
    <w:rsid w:val="009C5C7B"/>
    <w:rsid w:val="009F7462"/>
    <w:rsid w:val="00A31269"/>
    <w:rsid w:val="00A31533"/>
    <w:rsid w:val="00A31D8D"/>
    <w:rsid w:val="00A63700"/>
    <w:rsid w:val="00B647F6"/>
    <w:rsid w:val="00BC7F78"/>
    <w:rsid w:val="00C20987"/>
    <w:rsid w:val="00CB0773"/>
    <w:rsid w:val="00D6249F"/>
    <w:rsid w:val="00DB067E"/>
    <w:rsid w:val="00DC1ACB"/>
    <w:rsid w:val="00ED5561"/>
    <w:rsid w:val="00ED67E1"/>
    <w:rsid w:val="00F55C0F"/>
    <w:rsid w:val="00FC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18599D-9C42-40D8-9B40-BAF6C984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ACB"/>
    <w:pPr>
      <w:widowControl w:val="0"/>
      <w:spacing w:line="360" w:lineRule="auto"/>
      <w:ind w:firstLineChars="200" w:firstLine="200"/>
      <w:jc w:val="both"/>
      <w:textAlignment w:val="center"/>
    </w:pPr>
    <w:rPr>
      <w:rFonts w:ascii="Times New Roman" w:eastAsia="宋体" w:hAnsi="Times New Roman" w:cs="宋体"/>
      <w:sz w:val="24"/>
      <w:szCs w:val="20"/>
    </w:rPr>
  </w:style>
  <w:style w:type="paragraph" w:styleId="1">
    <w:name w:val="heading 1"/>
    <w:aliases w:val="1级标题,标题1"/>
    <w:basedOn w:val="a"/>
    <w:next w:val="a"/>
    <w:link w:val="1Char"/>
    <w:qFormat/>
    <w:rsid w:val="00DC1ACB"/>
    <w:pPr>
      <w:keepNext/>
      <w:keepLines/>
      <w:numPr>
        <w:numId w:val="2"/>
      </w:numPr>
      <w:spacing w:before="240" w:after="240" w:line="240" w:lineRule="atLeast"/>
      <w:ind w:firstLineChars="0" w:firstLine="0"/>
      <w:jc w:val="left"/>
      <w:outlineLvl w:val="0"/>
    </w:pPr>
    <w:rPr>
      <w:rFonts w:eastAsia="黑体"/>
      <w:b/>
      <w:bCs/>
      <w:kern w:val="0"/>
      <w:sz w:val="32"/>
      <w:szCs w:val="44"/>
    </w:rPr>
  </w:style>
  <w:style w:type="paragraph" w:styleId="2">
    <w:name w:val="heading 2"/>
    <w:aliases w:val="2级标题,标题2"/>
    <w:basedOn w:val="a"/>
    <w:next w:val="a"/>
    <w:link w:val="2Char"/>
    <w:qFormat/>
    <w:rsid w:val="00DC1ACB"/>
    <w:pPr>
      <w:keepNext/>
      <w:keepLines/>
      <w:numPr>
        <w:ilvl w:val="1"/>
        <w:numId w:val="2"/>
      </w:numPr>
      <w:spacing w:beforeLines="50" w:before="120" w:afterLines="100" w:after="240" w:line="240" w:lineRule="auto"/>
      <w:ind w:firstLineChars="0"/>
      <w:contextualSpacing/>
      <w:outlineLvl w:val="1"/>
    </w:pPr>
    <w:rPr>
      <w:rFonts w:eastAsia="黑体" w:cs="Times New Roman"/>
      <w:b/>
      <w:bCs/>
      <w:sz w:val="28"/>
      <w:szCs w:val="32"/>
    </w:rPr>
  </w:style>
  <w:style w:type="paragraph" w:styleId="3">
    <w:name w:val="heading 3"/>
    <w:aliases w:val="3级标题,标题3"/>
    <w:basedOn w:val="a"/>
    <w:next w:val="a"/>
    <w:link w:val="3Char"/>
    <w:qFormat/>
    <w:rsid w:val="00DC1ACB"/>
    <w:pPr>
      <w:keepNext/>
      <w:keepLines/>
      <w:numPr>
        <w:ilvl w:val="2"/>
        <w:numId w:val="2"/>
      </w:numPr>
      <w:spacing w:before="240" w:after="240" w:line="400" w:lineRule="exact"/>
      <w:ind w:firstLineChars="0"/>
      <w:outlineLvl w:val="2"/>
    </w:pPr>
    <w:rPr>
      <w:rFonts w:eastAsia="黑体"/>
      <w:b/>
      <w:bCs/>
      <w:szCs w:val="21"/>
    </w:rPr>
  </w:style>
  <w:style w:type="paragraph" w:styleId="4">
    <w:name w:val="heading 4"/>
    <w:aliases w:val="4级标题,标题4"/>
    <w:basedOn w:val="a"/>
    <w:next w:val="a"/>
    <w:link w:val="4Char"/>
    <w:qFormat/>
    <w:rsid w:val="00DC1ACB"/>
    <w:pPr>
      <w:keepNext/>
      <w:keepLines/>
      <w:numPr>
        <w:ilvl w:val="3"/>
        <w:numId w:val="2"/>
      </w:numPr>
      <w:spacing w:before="120" w:after="120" w:line="400" w:lineRule="exact"/>
      <w:ind w:firstLineChars="0"/>
      <w:outlineLvl w:val="3"/>
    </w:pPr>
    <w:rPr>
      <w:rFonts w:eastAsia="黑体" w:cs="Times New Roman"/>
      <w:bCs/>
      <w:szCs w:val="28"/>
    </w:rPr>
  </w:style>
  <w:style w:type="paragraph" w:styleId="5">
    <w:name w:val="heading 5"/>
    <w:aliases w:val="图中文,图"/>
    <w:basedOn w:val="a"/>
    <w:next w:val="a"/>
    <w:link w:val="5Char"/>
    <w:autoRedefine/>
    <w:qFormat/>
    <w:rsid w:val="00DC1ACB"/>
    <w:pPr>
      <w:keepLines/>
      <w:numPr>
        <w:ilvl w:val="4"/>
        <w:numId w:val="2"/>
      </w:numPr>
      <w:spacing w:afterLines="50" w:after="50" w:line="400" w:lineRule="exact"/>
      <w:ind w:firstLineChars="0"/>
      <w:jc w:val="center"/>
      <w:outlineLvl w:val="4"/>
    </w:pPr>
    <w:rPr>
      <w:bCs/>
      <w:szCs w:val="21"/>
    </w:rPr>
  </w:style>
  <w:style w:type="paragraph" w:styleId="6">
    <w:name w:val="heading 6"/>
    <w:aliases w:val="图英文"/>
    <w:basedOn w:val="a"/>
    <w:next w:val="a"/>
    <w:link w:val="6Char"/>
    <w:qFormat/>
    <w:rsid w:val="00DC1ACB"/>
    <w:pPr>
      <w:keepNext/>
      <w:keepLines/>
      <w:numPr>
        <w:ilvl w:val="5"/>
        <w:numId w:val="2"/>
      </w:numPr>
      <w:spacing w:afterLines="100" w:line="400" w:lineRule="exact"/>
      <w:ind w:firstLineChars="0"/>
      <w:jc w:val="center"/>
      <w:outlineLvl w:val="5"/>
    </w:pPr>
    <w:rPr>
      <w:rFonts w:eastAsia="楷体_GB2312" w:cs="Times New Roman"/>
      <w:bCs/>
    </w:rPr>
  </w:style>
  <w:style w:type="paragraph" w:styleId="7">
    <w:name w:val="heading 7"/>
    <w:aliases w:val="表"/>
    <w:basedOn w:val="a"/>
    <w:next w:val="a"/>
    <w:link w:val="7Char"/>
    <w:qFormat/>
    <w:rsid w:val="00FC4AFC"/>
    <w:pPr>
      <w:keepNext/>
      <w:keepLines/>
      <w:numPr>
        <w:ilvl w:val="6"/>
        <w:numId w:val="2"/>
      </w:numPr>
      <w:spacing w:beforeLines="50" w:before="50" w:afterLines="50" w:after="50" w:line="240" w:lineRule="auto"/>
      <w:ind w:firstLineChars="0"/>
      <w:jc w:val="center"/>
      <w:outlineLvl w:val="6"/>
    </w:pPr>
    <w:rPr>
      <w:bCs/>
      <w:szCs w:val="32"/>
    </w:rPr>
  </w:style>
  <w:style w:type="paragraph" w:styleId="8">
    <w:name w:val="heading 8"/>
    <w:basedOn w:val="a"/>
    <w:next w:val="a"/>
    <w:link w:val="8Char"/>
    <w:qFormat/>
    <w:rsid w:val="00DC1ACB"/>
    <w:pPr>
      <w:keepNext/>
      <w:keepLines/>
      <w:spacing w:afterLines="50" w:line="400" w:lineRule="exact"/>
      <w:jc w:val="center"/>
      <w:outlineLvl w:val="7"/>
    </w:pPr>
    <w:rPr>
      <w:rFonts w:cs="Times New Roman"/>
      <w:color w:val="000000"/>
      <w:szCs w:val="21"/>
    </w:rPr>
  </w:style>
  <w:style w:type="paragraph" w:styleId="9">
    <w:name w:val="heading 9"/>
    <w:basedOn w:val="a"/>
    <w:next w:val="a"/>
    <w:link w:val="9Char"/>
    <w:qFormat/>
    <w:rsid w:val="00DC1ACB"/>
    <w:pPr>
      <w:keepNext/>
      <w:keepLines/>
      <w:spacing w:before="360" w:after="240" w:line="600" w:lineRule="auto"/>
      <w:jc w:val="center"/>
      <w:outlineLvl w:val="8"/>
    </w:pPr>
    <w:rPr>
      <w:rFonts w:eastAsia="黑体" w:cs="Times New Roman"/>
      <w:b/>
      <w:sz w:val="32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ep">
    <w:name w:val="Step 样式"/>
    <w:basedOn w:val="a"/>
    <w:next w:val="a"/>
    <w:rsid w:val="00DC1ACB"/>
    <w:pPr>
      <w:numPr>
        <w:numId w:val="1"/>
      </w:numPr>
    </w:pPr>
    <w:rPr>
      <w14:textOutline w14:w="9525" w14:cap="rnd" w14:cmpd="sng" w14:algn="ctr">
        <w14:noFill/>
        <w14:prstDash w14:val="sysDash"/>
        <w14:bevel/>
      </w14:textOutline>
    </w:rPr>
  </w:style>
  <w:style w:type="character" w:customStyle="1" w:styleId="1Char">
    <w:name w:val="标题 1 Char"/>
    <w:aliases w:val="1级标题 Char,标题1 Char"/>
    <w:basedOn w:val="a0"/>
    <w:link w:val="1"/>
    <w:rsid w:val="00DC1ACB"/>
    <w:rPr>
      <w:rFonts w:ascii="Times New Roman" w:eastAsia="黑体" w:hAnsi="Times New Roman" w:cs="宋体"/>
      <w:b/>
      <w:bCs/>
      <w:kern w:val="0"/>
      <w:sz w:val="32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DC1ACB"/>
    <w:pPr>
      <w:numPr>
        <w:numId w:val="0"/>
      </w:numPr>
      <w:spacing w:before="340" w:after="330" w:line="578" w:lineRule="auto"/>
      <w:jc w:val="both"/>
      <w:outlineLvl w:val="9"/>
    </w:pPr>
    <w:rPr>
      <w:rFonts w:eastAsia="宋体"/>
      <w:sz w:val="44"/>
    </w:rPr>
  </w:style>
  <w:style w:type="paragraph" w:styleId="a3">
    <w:name w:val="Title"/>
    <w:basedOn w:val="a"/>
    <w:next w:val="a"/>
    <w:link w:val="Char"/>
    <w:qFormat/>
    <w:rsid w:val="00DC1ACB"/>
    <w:pPr>
      <w:spacing w:before="240" w:after="60"/>
      <w:jc w:val="center"/>
      <w:outlineLvl w:val="0"/>
    </w:pPr>
    <w:rPr>
      <w:rFonts w:ascii="Cambria" w:hAnsi="Cambria" w:cs="Arial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DC1ACB"/>
    <w:rPr>
      <w:rFonts w:ascii="Cambria" w:eastAsia="宋体" w:hAnsi="Cambria" w:cs="Arial"/>
      <w:b/>
      <w:bCs/>
      <w:sz w:val="32"/>
      <w:szCs w:val="32"/>
    </w:rPr>
  </w:style>
  <w:style w:type="character" w:customStyle="1" w:styleId="2Char">
    <w:name w:val="标题 2 Char"/>
    <w:aliases w:val="2级标题 Char,标题2 Char"/>
    <w:basedOn w:val="a0"/>
    <w:link w:val="2"/>
    <w:rsid w:val="00DC1ACB"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3Char">
    <w:name w:val="标题 3 Char"/>
    <w:aliases w:val="3级标题 Char,标题3 Char"/>
    <w:basedOn w:val="a0"/>
    <w:link w:val="3"/>
    <w:rsid w:val="00DC1ACB"/>
    <w:rPr>
      <w:rFonts w:ascii="Times New Roman" w:eastAsia="黑体" w:hAnsi="Times New Roman" w:cs="宋体"/>
      <w:b/>
      <w:bCs/>
      <w:sz w:val="24"/>
      <w:szCs w:val="21"/>
    </w:rPr>
  </w:style>
  <w:style w:type="character" w:customStyle="1" w:styleId="4Char">
    <w:name w:val="标题 4 Char"/>
    <w:aliases w:val="4级标题 Char,标题4 Char"/>
    <w:basedOn w:val="a0"/>
    <w:link w:val="4"/>
    <w:rsid w:val="00DC1ACB"/>
    <w:rPr>
      <w:rFonts w:ascii="Times New Roman" w:eastAsia="黑体" w:hAnsi="Times New Roman" w:cs="Times New Roman"/>
      <w:bCs/>
      <w:sz w:val="24"/>
      <w:szCs w:val="28"/>
    </w:rPr>
  </w:style>
  <w:style w:type="character" w:customStyle="1" w:styleId="5Char">
    <w:name w:val="标题 5 Char"/>
    <w:aliases w:val="图中文 Char,图 Char"/>
    <w:basedOn w:val="a0"/>
    <w:link w:val="5"/>
    <w:rsid w:val="00DC1ACB"/>
    <w:rPr>
      <w:rFonts w:ascii="Times New Roman" w:eastAsia="宋体" w:hAnsi="Times New Roman" w:cs="宋体"/>
      <w:bCs/>
      <w:sz w:val="24"/>
      <w:szCs w:val="21"/>
    </w:rPr>
  </w:style>
  <w:style w:type="character" w:styleId="a4">
    <w:name w:val="Hyperlink"/>
    <w:basedOn w:val="a0"/>
    <w:uiPriority w:val="99"/>
    <w:unhideWhenUsed/>
    <w:rsid w:val="00DC1ACB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DC1ACB"/>
    <w:pPr>
      <w:widowControl/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4"/>
    </w:rPr>
  </w:style>
  <w:style w:type="character" w:styleId="a6">
    <w:name w:val="Strong"/>
    <w:basedOn w:val="a0"/>
    <w:uiPriority w:val="22"/>
    <w:qFormat/>
    <w:rsid w:val="00DC1ACB"/>
    <w:rPr>
      <w:b/>
      <w:bCs/>
    </w:rPr>
  </w:style>
  <w:style w:type="character" w:customStyle="1" w:styleId="6Char">
    <w:name w:val="标题 6 Char"/>
    <w:aliases w:val="图英文 Char"/>
    <w:basedOn w:val="a0"/>
    <w:link w:val="6"/>
    <w:rsid w:val="00DC1ACB"/>
    <w:rPr>
      <w:rFonts w:ascii="Times New Roman" w:eastAsia="楷体_GB2312" w:hAnsi="Times New Roman" w:cs="Times New Roman"/>
      <w:bCs/>
      <w:sz w:val="24"/>
      <w:szCs w:val="20"/>
    </w:rPr>
  </w:style>
  <w:style w:type="character" w:customStyle="1" w:styleId="7Char">
    <w:name w:val="标题 7 Char"/>
    <w:aliases w:val="表 Char"/>
    <w:basedOn w:val="a0"/>
    <w:link w:val="7"/>
    <w:rsid w:val="00FC4AFC"/>
    <w:rPr>
      <w:rFonts w:ascii="Times New Roman" w:eastAsia="宋体" w:hAnsi="Times New Roman" w:cs="宋体"/>
      <w:bCs/>
      <w:sz w:val="24"/>
      <w:szCs w:val="32"/>
    </w:rPr>
  </w:style>
  <w:style w:type="character" w:customStyle="1" w:styleId="8Char">
    <w:name w:val="标题 8 Char"/>
    <w:basedOn w:val="a0"/>
    <w:link w:val="8"/>
    <w:rsid w:val="00DC1ACB"/>
    <w:rPr>
      <w:rFonts w:ascii="Times New Roman" w:eastAsia="宋体" w:hAnsi="Times New Roman" w:cs="Times New Roman"/>
      <w:color w:val="000000"/>
      <w:sz w:val="24"/>
      <w:szCs w:val="21"/>
    </w:rPr>
  </w:style>
  <w:style w:type="character" w:customStyle="1" w:styleId="9Char">
    <w:name w:val="标题 9 Char"/>
    <w:basedOn w:val="a0"/>
    <w:link w:val="9"/>
    <w:rsid w:val="00DC1ACB"/>
    <w:rPr>
      <w:rFonts w:ascii="Times New Roman" w:eastAsia="黑体" w:hAnsi="Times New Roman" w:cs="Times New Roman"/>
      <w:b/>
      <w:sz w:val="32"/>
      <w:szCs w:val="21"/>
    </w:rPr>
  </w:style>
  <w:style w:type="character" w:customStyle="1" w:styleId="a-color-secondary">
    <w:name w:val="a-color-secondary"/>
    <w:basedOn w:val="a0"/>
    <w:rsid w:val="00DC1ACB"/>
  </w:style>
  <w:style w:type="character" w:customStyle="1" w:styleId="apple-converted-space">
    <w:name w:val="apple-converted-space"/>
    <w:basedOn w:val="a0"/>
    <w:rsid w:val="00DC1ACB"/>
  </w:style>
  <w:style w:type="character" w:customStyle="1" w:styleId="a-size-large">
    <w:name w:val="a-size-large"/>
    <w:basedOn w:val="a0"/>
    <w:rsid w:val="00DC1ACB"/>
  </w:style>
  <w:style w:type="character" w:customStyle="1" w:styleId="a-size-medium">
    <w:name w:val="a-size-medium"/>
    <w:basedOn w:val="a0"/>
    <w:rsid w:val="00DC1ACB"/>
  </w:style>
  <w:style w:type="character" w:customStyle="1" w:styleId="author">
    <w:name w:val="author"/>
    <w:basedOn w:val="a0"/>
    <w:rsid w:val="00DC1ACB"/>
  </w:style>
  <w:style w:type="character" w:customStyle="1" w:styleId="hljs-attribute">
    <w:name w:val="hljs-attribute"/>
    <w:rsid w:val="00DC1ACB"/>
  </w:style>
  <w:style w:type="character" w:customStyle="1" w:styleId="hljs-keyword">
    <w:name w:val="hljs-keyword"/>
    <w:rsid w:val="00DC1ACB"/>
  </w:style>
  <w:style w:type="character" w:customStyle="1" w:styleId="hljs-number">
    <w:name w:val="hljs-number"/>
    <w:rsid w:val="00DC1ACB"/>
  </w:style>
  <w:style w:type="character" w:customStyle="1" w:styleId="hljs-string">
    <w:name w:val="hljs-string"/>
    <w:rsid w:val="00DC1ACB"/>
  </w:style>
  <w:style w:type="character" w:styleId="HTML">
    <w:name w:val="HTML Code"/>
    <w:basedOn w:val="a0"/>
    <w:uiPriority w:val="99"/>
    <w:semiHidden/>
    <w:unhideWhenUsed/>
    <w:rsid w:val="00DC1AC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C1A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Times New Roman"/>
      <w:kern w:val="0"/>
      <w:szCs w:val="24"/>
      <w:lang w:val="x-none" w:eastAsia="x-none"/>
    </w:rPr>
  </w:style>
  <w:style w:type="character" w:customStyle="1" w:styleId="HTMLChar">
    <w:name w:val="HTML 预设格式 Char"/>
    <w:basedOn w:val="a0"/>
    <w:link w:val="HTML0"/>
    <w:uiPriority w:val="99"/>
    <w:semiHidden/>
    <w:rsid w:val="00DC1ACB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customStyle="1" w:styleId="mi">
    <w:name w:val="mi"/>
    <w:basedOn w:val="a0"/>
    <w:rsid w:val="00DC1ACB"/>
  </w:style>
  <w:style w:type="character" w:customStyle="1" w:styleId="mn">
    <w:name w:val="mn"/>
    <w:basedOn w:val="a0"/>
    <w:rsid w:val="00DC1ACB"/>
  </w:style>
  <w:style w:type="character" w:customStyle="1" w:styleId="mo">
    <w:name w:val="mo"/>
    <w:basedOn w:val="a0"/>
    <w:rsid w:val="00DC1ACB"/>
  </w:style>
  <w:style w:type="paragraph" w:customStyle="1" w:styleId="p1">
    <w:name w:val="p1"/>
    <w:basedOn w:val="a"/>
    <w:qFormat/>
    <w:rsid w:val="00DC1ACB"/>
    <w:pPr>
      <w:spacing w:line="240" w:lineRule="auto"/>
      <w:ind w:firstLineChars="0" w:firstLine="0"/>
    </w:pPr>
    <w:rPr>
      <w:rFonts w:ascii="微软雅黑" w:eastAsia="微软雅黑" w:hAnsi="微软雅黑" w:cstheme="minorBidi"/>
      <w:color w:val="FF0000"/>
      <w:sz w:val="17"/>
      <w:szCs w:val="17"/>
    </w:rPr>
  </w:style>
  <w:style w:type="paragraph" w:customStyle="1" w:styleId="p2">
    <w:name w:val="p2"/>
    <w:basedOn w:val="a"/>
    <w:qFormat/>
    <w:rsid w:val="00DC1ACB"/>
    <w:pPr>
      <w:spacing w:line="240" w:lineRule="auto"/>
      <w:ind w:firstLineChars="0" w:firstLine="0"/>
    </w:pPr>
    <w:rPr>
      <w:rFonts w:ascii="微软雅黑" w:eastAsia="微软雅黑" w:hAnsi="微软雅黑" w:cstheme="minorBidi"/>
      <w:sz w:val="17"/>
      <w:szCs w:val="17"/>
    </w:rPr>
  </w:style>
  <w:style w:type="character" w:customStyle="1" w:styleId="pln">
    <w:name w:val="pln"/>
    <w:rsid w:val="00DC1ACB"/>
  </w:style>
  <w:style w:type="character" w:customStyle="1" w:styleId="pun">
    <w:name w:val="pun"/>
    <w:rsid w:val="00DC1ACB"/>
  </w:style>
  <w:style w:type="character" w:customStyle="1" w:styleId="s1">
    <w:name w:val="s1"/>
    <w:basedOn w:val="a0"/>
    <w:qFormat/>
    <w:rsid w:val="00DC1ACB"/>
  </w:style>
  <w:style w:type="paragraph" w:customStyle="1" w:styleId="a7">
    <w:name w:val="代码段"/>
    <w:basedOn w:val="a"/>
    <w:link w:val="Char0"/>
    <w:qFormat/>
    <w:rsid w:val="00506DF3"/>
    <w:pPr>
      <w:widowControl/>
      <w:shd w:val="clear" w:color="auto" w:fill="DDDDDD"/>
      <w:spacing w:line="240" w:lineRule="auto"/>
      <w:jc w:val="left"/>
      <w:textAlignment w:val="top"/>
    </w:pPr>
    <w:rPr>
      <w:rFonts w:asciiTheme="minorEastAsia" w:eastAsiaTheme="minorEastAsia" w:hAnsiTheme="minorEastAsia"/>
      <w:color w:val="000000" w:themeColor="text1"/>
      <w:kern w:val="0"/>
      <w:sz w:val="21"/>
      <w:szCs w:val="24"/>
    </w:rPr>
  </w:style>
  <w:style w:type="character" w:customStyle="1" w:styleId="Char0">
    <w:name w:val="代码段 Char"/>
    <w:basedOn w:val="a0"/>
    <w:link w:val="a7"/>
    <w:rsid w:val="00506DF3"/>
    <w:rPr>
      <w:rFonts w:asciiTheme="minorEastAsia" w:hAnsiTheme="minorEastAsia" w:cs="宋体"/>
      <w:color w:val="000000" w:themeColor="text1"/>
      <w:kern w:val="0"/>
      <w:szCs w:val="24"/>
      <w:shd w:val="clear" w:color="auto" w:fill="DDDDDD"/>
    </w:rPr>
  </w:style>
  <w:style w:type="paragraph" w:styleId="a8">
    <w:name w:val="Subtitle"/>
    <w:basedOn w:val="a"/>
    <w:next w:val="a"/>
    <w:link w:val="Char1"/>
    <w:qFormat/>
    <w:rsid w:val="00DC1ACB"/>
    <w:pPr>
      <w:spacing w:before="240" w:after="60" w:line="312" w:lineRule="auto"/>
      <w:jc w:val="center"/>
      <w:outlineLvl w:val="1"/>
    </w:pPr>
    <w:rPr>
      <w:rFonts w:ascii="Cambria" w:hAnsi="Cambria" w:cs="Arial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8"/>
    <w:rsid w:val="00DC1ACB"/>
    <w:rPr>
      <w:rFonts w:ascii="Cambria" w:eastAsia="宋体" w:hAnsi="Cambria" w:cs="Arial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DC1ACB"/>
    <w:pPr>
      <w:ind w:firstLine="420"/>
    </w:pPr>
    <w:rPr>
      <w:rFonts w:cs="Times New Roman"/>
    </w:rPr>
  </w:style>
  <w:style w:type="paragraph" w:styleId="10">
    <w:name w:val="toc 1"/>
    <w:basedOn w:val="a"/>
    <w:next w:val="a"/>
    <w:autoRedefine/>
    <w:uiPriority w:val="39"/>
    <w:unhideWhenUsed/>
    <w:qFormat/>
    <w:rsid w:val="00DC1ACB"/>
    <w:pPr>
      <w:widowControl/>
      <w:tabs>
        <w:tab w:val="left" w:pos="993"/>
        <w:tab w:val="right" w:leader="dot" w:pos="8296"/>
      </w:tabs>
      <w:spacing w:after="100" w:line="276" w:lineRule="auto"/>
      <w:ind w:leftChars="59" w:left="993" w:hangingChars="353" w:hanging="851"/>
      <w:jc w:val="left"/>
    </w:pPr>
    <w:rPr>
      <w:rFonts w:ascii="黑体" w:eastAsia="黑体" w:hAnsi="黑体" w:cstheme="minorBidi"/>
      <w:b/>
      <w:noProof/>
      <w:kern w:val="0"/>
      <w:szCs w:val="21"/>
    </w:rPr>
  </w:style>
  <w:style w:type="paragraph" w:styleId="20">
    <w:name w:val="toc 2"/>
    <w:basedOn w:val="a"/>
    <w:next w:val="a"/>
    <w:autoRedefine/>
    <w:uiPriority w:val="39"/>
    <w:unhideWhenUsed/>
    <w:qFormat/>
    <w:rsid w:val="00DC1ACB"/>
    <w:pPr>
      <w:widowControl/>
      <w:tabs>
        <w:tab w:val="right" w:leader="dot" w:pos="8296"/>
      </w:tabs>
      <w:spacing w:after="100" w:line="276" w:lineRule="auto"/>
      <w:ind w:left="220" w:firstLineChars="286" w:firstLine="629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DC1ACB"/>
    <w:pPr>
      <w:widowControl/>
      <w:tabs>
        <w:tab w:val="right" w:leader="dot" w:pos="8296"/>
      </w:tabs>
      <w:spacing w:after="100" w:line="276" w:lineRule="auto"/>
      <w:ind w:left="440" w:firstLineChars="509" w:firstLine="11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DC1ACB"/>
    <w:pPr>
      <w:spacing w:line="240" w:lineRule="auto"/>
      <w:ind w:leftChars="600" w:left="126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DC1ACB"/>
    <w:pPr>
      <w:spacing w:line="240" w:lineRule="auto"/>
      <w:ind w:leftChars="800" w:left="168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DC1ACB"/>
    <w:pPr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DC1ACB"/>
    <w:pPr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DC1ACB"/>
    <w:pPr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DC1ACB"/>
    <w:pPr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aa">
    <w:name w:val="Balloon Text"/>
    <w:basedOn w:val="a"/>
    <w:link w:val="Char2"/>
    <w:uiPriority w:val="99"/>
    <w:unhideWhenUsed/>
    <w:rsid w:val="00DC1ACB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rsid w:val="00DC1ACB"/>
    <w:rPr>
      <w:rFonts w:ascii="Times New Roman" w:eastAsia="宋体" w:hAnsi="Times New Roman" w:cs="宋体"/>
      <w:sz w:val="18"/>
      <w:szCs w:val="18"/>
    </w:rPr>
  </w:style>
  <w:style w:type="paragraph" w:styleId="ab">
    <w:name w:val="annotation text"/>
    <w:basedOn w:val="a"/>
    <w:link w:val="Char3"/>
    <w:uiPriority w:val="99"/>
    <w:unhideWhenUsed/>
    <w:rsid w:val="00DC1ACB"/>
    <w:pPr>
      <w:widowControl/>
      <w:pBdr>
        <w:top w:val="nil"/>
        <w:left w:val="nil"/>
        <w:bottom w:val="nil"/>
        <w:right w:val="nil"/>
        <w:between w:val="nil"/>
        <w:bar w:val="nil"/>
      </w:pBdr>
      <w:spacing w:line="240" w:lineRule="auto"/>
      <w:ind w:firstLineChars="0" w:firstLine="0"/>
      <w:jc w:val="left"/>
    </w:pPr>
    <w:rPr>
      <w:rFonts w:eastAsiaTheme="minorEastAsia" w:cs="Times New Roman"/>
      <w:kern w:val="0"/>
      <w:szCs w:val="24"/>
      <w:bdr w:val="nil"/>
      <w:lang w:eastAsia="en-US"/>
    </w:rPr>
  </w:style>
  <w:style w:type="character" w:customStyle="1" w:styleId="Char3">
    <w:name w:val="批注文字 Char"/>
    <w:basedOn w:val="a0"/>
    <w:link w:val="ab"/>
    <w:uiPriority w:val="99"/>
    <w:rsid w:val="00DC1ACB"/>
    <w:rPr>
      <w:rFonts w:ascii="Times New Roman" w:hAnsi="Times New Roman" w:cs="Times New Roman"/>
      <w:kern w:val="0"/>
      <w:sz w:val="24"/>
      <w:szCs w:val="24"/>
      <w:bdr w:val="nil"/>
      <w:lang w:eastAsia="en-US"/>
    </w:rPr>
  </w:style>
  <w:style w:type="character" w:styleId="ac">
    <w:name w:val="annotation reference"/>
    <w:basedOn w:val="a0"/>
    <w:uiPriority w:val="99"/>
    <w:unhideWhenUsed/>
    <w:rsid w:val="00DC1ACB"/>
    <w:rPr>
      <w:sz w:val="21"/>
      <w:szCs w:val="21"/>
    </w:rPr>
  </w:style>
  <w:style w:type="character" w:styleId="ad">
    <w:name w:val="Emphasis"/>
    <w:basedOn w:val="a0"/>
    <w:uiPriority w:val="20"/>
    <w:qFormat/>
    <w:rsid w:val="00DC1ACB"/>
    <w:rPr>
      <w:i/>
      <w:iCs/>
    </w:rPr>
  </w:style>
  <w:style w:type="paragraph" w:styleId="ae">
    <w:name w:val="Date"/>
    <w:basedOn w:val="a"/>
    <w:next w:val="a"/>
    <w:link w:val="Char4"/>
    <w:uiPriority w:val="99"/>
    <w:semiHidden/>
    <w:unhideWhenUsed/>
    <w:rsid w:val="00DC1ACB"/>
    <w:pPr>
      <w:ind w:leftChars="2500" w:left="100"/>
    </w:pPr>
  </w:style>
  <w:style w:type="character" w:customStyle="1" w:styleId="Char4">
    <w:name w:val="日期 Char"/>
    <w:basedOn w:val="a0"/>
    <w:link w:val="ae"/>
    <w:uiPriority w:val="99"/>
    <w:semiHidden/>
    <w:rsid w:val="00DC1ACB"/>
    <w:rPr>
      <w:rFonts w:ascii="Times New Roman" w:eastAsia="宋体" w:hAnsi="Times New Roman" w:cs="宋体"/>
      <w:sz w:val="24"/>
      <w:szCs w:val="20"/>
    </w:rPr>
  </w:style>
  <w:style w:type="character" w:styleId="af">
    <w:name w:val="Book Title"/>
    <w:basedOn w:val="a0"/>
    <w:uiPriority w:val="33"/>
    <w:qFormat/>
    <w:rsid w:val="00DC1ACB"/>
    <w:rPr>
      <w:b/>
      <w:bCs/>
      <w:smallCaps/>
      <w:spacing w:val="5"/>
    </w:rPr>
  </w:style>
  <w:style w:type="paragraph" w:styleId="af0">
    <w:name w:val="caption"/>
    <w:basedOn w:val="a"/>
    <w:next w:val="a"/>
    <w:qFormat/>
    <w:rsid w:val="00DC1ACB"/>
    <w:rPr>
      <w:rFonts w:ascii="Arial" w:eastAsia="黑体" w:hAnsi="Arial" w:cs="Arial"/>
      <w:sz w:val="20"/>
    </w:rPr>
  </w:style>
  <w:style w:type="paragraph" w:styleId="af1">
    <w:name w:val="table of figures"/>
    <w:basedOn w:val="a"/>
    <w:next w:val="a"/>
    <w:uiPriority w:val="99"/>
    <w:unhideWhenUsed/>
    <w:rsid w:val="00DC1ACB"/>
    <w:pPr>
      <w:ind w:left="480" w:hanging="480"/>
      <w:jc w:val="left"/>
    </w:pPr>
    <w:rPr>
      <w:rFonts w:asciiTheme="minorHAnsi" w:hAnsiTheme="minorHAnsi" w:cstheme="minorHAnsi"/>
      <w:caps/>
      <w:sz w:val="20"/>
    </w:rPr>
  </w:style>
  <w:style w:type="table" w:styleId="af2">
    <w:name w:val="Table Grid"/>
    <w:basedOn w:val="a1"/>
    <w:uiPriority w:val="59"/>
    <w:rsid w:val="00DC1A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f2"/>
    <w:uiPriority w:val="59"/>
    <w:rsid w:val="00DC1ACB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3">
    <w:name w:val="Grid Table Light"/>
    <w:basedOn w:val="a1"/>
    <w:uiPriority w:val="40"/>
    <w:rsid w:val="00DC1ACB"/>
    <w:rPr>
      <w:kern w:val="0"/>
      <w:sz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1"/>
    <w:uiPriority w:val="41"/>
    <w:rsid w:val="00DC1ACB"/>
    <w:rPr>
      <w:kern w:val="0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4">
    <w:name w:val="No Spacing"/>
    <w:link w:val="Char5"/>
    <w:uiPriority w:val="1"/>
    <w:qFormat/>
    <w:rsid w:val="00DC1AC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5">
    <w:name w:val="无间隔 Char"/>
    <w:basedOn w:val="a0"/>
    <w:link w:val="af4"/>
    <w:uiPriority w:val="1"/>
    <w:rsid w:val="00DC1ACB"/>
    <w:rPr>
      <w:rFonts w:ascii="Times New Roman" w:eastAsia="宋体" w:hAnsi="Times New Roman" w:cs="Times New Roman"/>
      <w:szCs w:val="20"/>
    </w:rPr>
  </w:style>
  <w:style w:type="paragraph" w:styleId="af5">
    <w:name w:val="footer"/>
    <w:basedOn w:val="a"/>
    <w:link w:val="Char6"/>
    <w:uiPriority w:val="99"/>
    <w:unhideWhenUsed/>
    <w:rsid w:val="00DC1AC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6">
    <w:name w:val="页脚 Char"/>
    <w:basedOn w:val="a0"/>
    <w:link w:val="af5"/>
    <w:uiPriority w:val="99"/>
    <w:rsid w:val="00DC1ACB"/>
    <w:rPr>
      <w:rFonts w:ascii="Times New Roman" w:eastAsia="宋体" w:hAnsi="Times New Roman" w:cs="宋体"/>
      <w:sz w:val="18"/>
      <w:szCs w:val="18"/>
    </w:rPr>
  </w:style>
  <w:style w:type="paragraph" w:styleId="af6">
    <w:name w:val="header"/>
    <w:basedOn w:val="a"/>
    <w:link w:val="Char7"/>
    <w:uiPriority w:val="99"/>
    <w:unhideWhenUsed/>
    <w:rsid w:val="00DC1A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7">
    <w:name w:val="页眉 Char"/>
    <w:basedOn w:val="a0"/>
    <w:link w:val="af6"/>
    <w:uiPriority w:val="99"/>
    <w:rsid w:val="00DC1ACB"/>
    <w:rPr>
      <w:rFonts w:ascii="Times New Roman" w:eastAsia="宋体" w:hAnsi="Times New Roman" w:cs="宋体"/>
      <w:sz w:val="18"/>
      <w:szCs w:val="18"/>
    </w:rPr>
  </w:style>
  <w:style w:type="paragraph" w:styleId="af7">
    <w:name w:val="Quote"/>
    <w:basedOn w:val="a"/>
    <w:next w:val="a"/>
    <w:link w:val="Char8"/>
    <w:uiPriority w:val="29"/>
    <w:qFormat/>
    <w:rsid w:val="00DC1ACB"/>
    <w:pPr>
      <w:spacing w:beforeLines="100" w:before="100" w:afterLines="100" w:after="100"/>
      <w:ind w:leftChars="200" w:left="200" w:rightChars="200" w:right="200"/>
    </w:pPr>
    <w:rPr>
      <w:iCs/>
      <w:color w:val="000000" w:themeColor="text1"/>
    </w:rPr>
  </w:style>
  <w:style w:type="character" w:customStyle="1" w:styleId="Char8">
    <w:name w:val="引用 Char"/>
    <w:basedOn w:val="a0"/>
    <w:link w:val="af7"/>
    <w:uiPriority w:val="29"/>
    <w:rsid w:val="00DC1ACB"/>
    <w:rPr>
      <w:rFonts w:ascii="Times New Roman" w:eastAsia="宋体" w:hAnsi="Times New Roman" w:cs="宋体"/>
      <w:iCs/>
      <w:color w:val="000000" w:themeColor="text1"/>
      <w:sz w:val="24"/>
      <w:szCs w:val="20"/>
    </w:rPr>
  </w:style>
  <w:style w:type="paragraph" w:customStyle="1" w:styleId="13">
    <w:name w:val="正文1"/>
    <w:qFormat/>
    <w:rsid w:val="00DC1ACB"/>
    <w:pPr>
      <w:suppressAutoHyphens/>
      <w:spacing w:after="180" w:line="288" w:lineRule="auto"/>
    </w:pPr>
    <w:rPr>
      <w:rFonts w:ascii="Helvetica Neue Light" w:eastAsia="Helvetica Neue Light" w:hAnsi="Helvetica Neue Light" w:cs="Helvetica Neue Light"/>
      <w:color w:val="000000"/>
      <w:kern w:val="0"/>
    </w:rPr>
  </w:style>
  <w:style w:type="paragraph" w:customStyle="1" w:styleId="21">
    <w:name w:val="正文2"/>
    <w:basedOn w:val="a"/>
    <w:rsid w:val="00DC1ACB"/>
    <w:pPr>
      <w:adjustRightInd w:val="0"/>
      <w:spacing w:line="520" w:lineRule="atLeast"/>
      <w:ind w:left="480" w:firstLineChars="0" w:firstLine="360"/>
      <w:textAlignment w:val="baseline"/>
    </w:pPr>
    <w:rPr>
      <w:rFonts w:eastAsia="楷体_GB2312" w:cs="Times New Roman"/>
      <w:kern w:val="0"/>
      <w:sz w:val="21"/>
    </w:rPr>
  </w:style>
  <w:style w:type="paragraph" w:customStyle="1" w:styleId="af8">
    <w:name w:val="正文缩进式样"/>
    <w:basedOn w:val="a"/>
    <w:link w:val="Char9"/>
    <w:qFormat/>
    <w:rsid w:val="00DC1ACB"/>
    <w:pPr>
      <w:widowControl/>
      <w:spacing w:after="100" w:line="336" w:lineRule="auto"/>
      <w:ind w:left="970"/>
      <w:jc w:val="left"/>
      <w:textAlignment w:val="top"/>
    </w:pPr>
    <w:rPr>
      <w:rFonts w:ascii="宋体" w:hAnsi="宋体"/>
      <w:kern w:val="0"/>
      <w:szCs w:val="24"/>
    </w:rPr>
  </w:style>
  <w:style w:type="character" w:customStyle="1" w:styleId="Char9">
    <w:name w:val="正文缩进式样 Char"/>
    <w:basedOn w:val="a0"/>
    <w:link w:val="af8"/>
    <w:rsid w:val="00DC1ACB"/>
    <w:rPr>
      <w:rFonts w:ascii="宋体" w:eastAsia="宋体" w:hAnsi="宋体" w:cs="宋体"/>
      <w:kern w:val="0"/>
      <w:sz w:val="24"/>
      <w:szCs w:val="24"/>
    </w:rPr>
  </w:style>
  <w:style w:type="character" w:styleId="af9">
    <w:name w:val="FollowedHyperlink"/>
    <w:basedOn w:val="a0"/>
    <w:uiPriority w:val="99"/>
    <w:semiHidden/>
    <w:unhideWhenUsed/>
    <w:rsid w:val="00302D45"/>
    <w:rPr>
      <w:color w:val="954F72" w:themeColor="followedHyperlink"/>
      <w:u w:val="single"/>
    </w:rPr>
  </w:style>
  <w:style w:type="table" w:customStyle="1" w:styleId="mytable">
    <w:name w:val="my table"/>
    <w:basedOn w:val="a1"/>
    <w:uiPriority w:val="99"/>
    <w:rsid w:val="00FC4AFC"/>
    <w:tblPr>
      <w:tblStyleRowBandSize w:val="1"/>
      <w:tblBorders>
        <w:bottom w:val="double" w:sz="4" w:space="0" w:color="000000" w:themeColor="text1"/>
      </w:tblBorders>
    </w:tblPr>
    <w:tblStylePr w:type="firstRow">
      <w:pPr>
        <w:jc w:val="center"/>
      </w:pPr>
      <w:rPr>
        <w:rFonts w:eastAsiaTheme="minorEastAsia"/>
        <w:color w:val="000000" w:themeColor="text1"/>
        <w:sz w:val="24"/>
      </w:rPr>
      <w:tblPr/>
      <w:tcPr>
        <w:tcBorders>
          <w:top w:val="double" w:sz="4" w:space="0" w:color="000000" w:themeColor="text1"/>
          <w:left w:val="nil"/>
          <w:bottom w:val="doub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  <w:tblStylePr w:type="band2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1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yaopinner/DjangoUeditor3_imooc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127.0.0.1:8000/column/tech/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ndy\&#25991;&#26723;&#27169;&#26495;\word-&#31456;&#33410;&#27169;&#26495;-2018Sep28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38885-C564-46FB-94AD-C2CD055B5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word-章节模板-2018Sep28.dotx</Template>
  <TotalTime>228</TotalTime>
  <Pages>12</Pages>
  <Words>1623</Words>
  <Characters>9256</Characters>
  <Application>Microsoft Office Word</Application>
  <DocSecurity>0</DocSecurity>
  <Lines>77</Lines>
  <Paragraphs>21</Paragraphs>
  <ScaleCrop>false</ScaleCrop>
  <Company/>
  <LinksUpToDate>false</LinksUpToDate>
  <CharactersWithSpaces>10858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Qiao</dc:creator>
  <cp:keywords/>
  <dc:description/>
  <cp:lastModifiedBy>Andy Qiao</cp:lastModifiedBy>
  <cp:revision>17</cp:revision>
  <dcterms:created xsi:type="dcterms:W3CDTF">2018-12-13T03:45:00Z</dcterms:created>
  <dcterms:modified xsi:type="dcterms:W3CDTF">2018-12-13T07:33:00Z</dcterms:modified>
</cp:coreProperties>
</file>